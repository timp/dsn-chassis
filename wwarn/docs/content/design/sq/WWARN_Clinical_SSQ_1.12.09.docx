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3BE" w:rsidRPr="00AF6A84" w:rsidRDefault="003953BE" w:rsidP="00D5539F">
      <w:pPr>
        <w:jc w:val="center"/>
        <w:rPr>
          <w:b/>
          <w:sz w:val="56"/>
          <w:szCs w:val="56"/>
        </w:rPr>
      </w:pPr>
      <w:r w:rsidRPr="00AF6A84">
        <w:rPr>
          <w:b/>
          <w:sz w:val="56"/>
          <w:szCs w:val="56"/>
        </w:rPr>
        <w:t>STUDY SITE QUESTIONNAIRE</w:t>
      </w:r>
    </w:p>
    <w:p w:rsidR="003953BE" w:rsidRPr="00AF6A84" w:rsidRDefault="003953BE" w:rsidP="003F61F0">
      <w:pPr>
        <w:rPr>
          <w:sz w:val="56"/>
          <w:szCs w:val="56"/>
        </w:rPr>
      </w:pPr>
    </w:p>
    <w:p w:rsidR="003953BE" w:rsidRPr="007C437D" w:rsidRDefault="003953BE" w:rsidP="003F61F0">
      <w:pPr>
        <w:rPr>
          <w:b/>
          <w:sz w:val="40"/>
          <w:szCs w:val="40"/>
          <w:u w:val="single"/>
        </w:rPr>
      </w:pPr>
      <w:r w:rsidRPr="007C437D">
        <w:rPr>
          <w:b/>
          <w:sz w:val="40"/>
          <w:szCs w:val="40"/>
          <w:u w:val="single"/>
        </w:rPr>
        <w:t>1. Client Details</w:t>
      </w:r>
      <w:r w:rsidR="006875DD">
        <w:rPr>
          <w:b/>
          <w:sz w:val="40"/>
          <w:szCs w:val="40"/>
          <w:u w:val="single"/>
        </w:rPr>
        <w:t xml:space="preserve"> – </w:t>
      </w:r>
      <w:r w:rsidR="006875DD" w:rsidRPr="006875DD">
        <w:rPr>
          <w:b/>
          <w:i/>
          <w:color w:val="FF0000"/>
          <w:sz w:val="28"/>
          <w:szCs w:val="28"/>
          <w:u w:val="single"/>
        </w:rPr>
        <w:t>As per general SSQ</w:t>
      </w:r>
    </w:p>
    <w:p w:rsidR="003953BE" w:rsidRPr="003F61F0" w:rsidRDefault="003953BE" w:rsidP="003F61F0">
      <w:pPr>
        <w:rPr>
          <w:sz w:val="24"/>
          <w:szCs w:val="24"/>
        </w:rPr>
      </w:pPr>
      <w:r>
        <w:rPr>
          <w:sz w:val="24"/>
          <w:szCs w:val="24"/>
        </w:rPr>
        <w:t xml:space="preserve">Name, contact details, </w:t>
      </w:r>
      <w:r w:rsidRPr="003F61F0">
        <w:rPr>
          <w:sz w:val="24"/>
          <w:szCs w:val="24"/>
        </w:rPr>
        <w:t>Institution</w:t>
      </w:r>
      <w:r>
        <w:rPr>
          <w:sz w:val="24"/>
          <w:szCs w:val="24"/>
        </w:rPr>
        <w:t xml:space="preserve"> </w:t>
      </w:r>
      <w:r w:rsidRPr="003F61F0">
        <w:rPr>
          <w:sz w:val="24"/>
          <w:szCs w:val="24"/>
        </w:rPr>
        <w:t>Details</w:t>
      </w:r>
      <w:r>
        <w:rPr>
          <w:sz w:val="24"/>
          <w:szCs w:val="24"/>
        </w:rPr>
        <w:t>, as per PG’s document.</w:t>
      </w:r>
    </w:p>
    <w:p w:rsidR="006875DD" w:rsidRDefault="003953BE" w:rsidP="00D5539F">
      <w:pPr>
        <w:rPr>
          <w:color w:val="1F497D"/>
          <w:sz w:val="24"/>
          <w:szCs w:val="24"/>
        </w:rPr>
      </w:pPr>
      <w:r w:rsidRPr="004F3E78">
        <w:rPr>
          <w:sz w:val="24"/>
          <w:szCs w:val="24"/>
        </w:rPr>
        <w:t>Interaction:  Inter</w:t>
      </w:r>
      <w:r>
        <w:rPr>
          <w:sz w:val="24"/>
          <w:szCs w:val="24"/>
        </w:rPr>
        <w:t>r</w:t>
      </w:r>
      <w:r w:rsidRPr="004F3E78">
        <w:rPr>
          <w:sz w:val="24"/>
          <w:szCs w:val="24"/>
        </w:rPr>
        <w:t>ogate WARN / Uploading Data</w:t>
      </w:r>
    </w:p>
    <w:p w:rsidR="003953BE" w:rsidRDefault="003953BE" w:rsidP="00D5539F">
      <w:pPr>
        <w:rPr>
          <w:color w:val="1F497D"/>
          <w:sz w:val="24"/>
          <w:szCs w:val="24"/>
        </w:rPr>
      </w:pPr>
    </w:p>
    <w:p w:rsidR="003953BE" w:rsidRPr="007C437D" w:rsidRDefault="003953BE" w:rsidP="007F473D">
      <w:pPr>
        <w:rPr>
          <w:b/>
          <w:sz w:val="40"/>
          <w:szCs w:val="40"/>
          <w:u w:val="single"/>
        </w:rPr>
      </w:pPr>
      <w:r w:rsidRPr="007C437D">
        <w:rPr>
          <w:b/>
          <w:sz w:val="40"/>
          <w:szCs w:val="40"/>
          <w:u w:val="single"/>
        </w:rPr>
        <w:t>2. Preliminary Page</w:t>
      </w:r>
    </w:p>
    <w:p w:rsidR="003953BE" w:rsidRDefault="003953BE" w:rsidP="00D4387E">
      <w:r>
        <w:t xml:space="preserve">2.1 </w:t>
      </w:r>
      <w:r w:rsidRPr="004F3E78">
        <w:t>What Modular Data is Available?</w:t>
      </w:r>
      <w:r>
        <w:t xml:space="preserve"> 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Clinical 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In vitro 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</w:t>
      </w:r>
      <w:smartTag w:uri="urn:schemas-microsoft-com:office:smarttags" w:element="Street">
        <w:smartTag w:uri="urn:schemas-microsoft-com:office:smarttags" w:element="address">
          <w:r>
            <w:t xml:space="preserve">Molecular </w:t>
          </w:r>
          <w:r w:rsidR="000669F2">
            <w:fldChar w:fldCharType="begin">
              <w:ffData>
                <w:name w:val="Check3"/>
                <w:enabled/>
                <w:calcOnExit w:val="0"/>
                <w:checkBox>
                  <w:sizeAuto/>
                  <w:default w:val="0"/>
                </w:checkBox>
              </w:ffData>
            </w:fldChar>
          </w:r>
          <w:r>
            <w:instrText xml:space="preserve"> FORMCHECKBOX </w:instrText>
          </w:r>
          <w:r w:rsidR="000669F2">
            <w:fldChar w:fldCharType="end"/>
          </w:r>
          <w:r>
            <w:t xml:space="preserve"> PK</w:t>
          </w:r>
        </w:smartTag>
      </w:smartTag>
    </w:p>
    <w:p w:rsidR="003953BE" w:rsidRDefault="003953BE" w:rsidP="00D5539F">
      <w:r>
        <w:t>Any one upload would be for data derived from the same patient /study.  NB More than one module can be ticked.</w:t>
      </w:r>
    </w:p>
    <w:p w:rsidR="003953BE" w:rsidRDefault="003953BE" w:rsidP="00DD10DF">
      <w:r>
        <w:t xml:space="preserve">2.2 </w:t>
      </w:r>
      <w:r>
        <w:tab/>
        <w:t xml:space="preserve">Was the study conducted at more than </w:t>
      </w:r>
      <w:commentRangeStart w:id="0"/>
      <w:r>
        <w:t>one site</w:t>
      </w:r>
      <w:commentRangeEnd w:id="0"/>
      <w:r w:rsidR="006875DD">
        <w:rPr>
          <w:rStyle w:val="CommentReference"/>
        </w:rPr>
        <w:commentReference w:id="0"/>
      </w:r>
      <w:r>
        <w:t xml:space="preserve">:  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Yes 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</w:t>
      </w:r>
      <w:proofErr w:type="gramStart"/>
      <w:r>
        <w:t>No</w:t>
      </w:r>
      <w:proofErr w:type="gramEnd"/>
    </w:p>
    <w:p w:rsidR="003953BE" w:rsidRDefault="003953BE" w:rsidP="00D5539F">
      <w:r>
        <w:tab/>
        <w:t xml:space="preserve">How many locations? 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</w:p>
    <w:p w:rsidR="00300BE9" w:rsidRDefault="00300BE9" w:rsidP="00D5539F">
      <w:r>
        <w:t>Definition site:</w:t>
      </w:r>
      <w:r w:rsidR="007E7772">
        <w:t xml:space="preserve">  </w:t>
      </w:r>
    </w:p>
    <w:p w:rsidR="007759F0" w:rsidRDefault="007759F0" w:rsidP="00D5539F">
      <w:r>
        <w:t>Appendix per site</w:t>
      </w:r>
    </w:p>
    <w:p w:rsidR="007759F0" w:rsidRDefault="007759F0" w:rsidP="00D5539F"/>
    <w:p w:rsidR="003953BE" w:rsidRDefault="003953BE" w:rsidP="00D5539F">
      <w:r>
        <w:t xml:space="preserve">For each location:  </w:t>
      </w:r>
    </w:p>
    <w:p w:rsidR="003953BE" w:rsidRDefault="003953BE" w:rsidP="00053D80">
      <w:pPr>
        <w:spacing w:after="0" w:line="240" w:lineRule="auto"/>
      </w:pPr>
      <w:r>
        <w:t xml:space="preserve">Location1:   </w:t>
      </w:r>
      <w:r>
        <w:tab/>
        <w:t xml:space="preserve">Country (pull down menu) </w:t>
      </w:r>
    </w:p>
    <w:p w:rsidR="003953BE" w:rsidRDefault="003953BE" w:rsidP="00053D80">
      <w:pPr>
        <w:spacing w:after="0" w:line="240" w:lineRule="auto"/>
      </w:pPr>
      <w:r>
        <w:tab/>
      </w:r>
      <w:r>
        <w:tab/>
      </w:r>
      <w:proofErr w:type="spellStart"/>
      <w:r>
        <w:t>Sublocation</w:t>
      </w:r>
      <w:proofErr w:type="spellEnd"/>
      <w:proofErr w:type="gramStart"/>
      <w:r>
        <w:t>:_</w:t>
      </w:r>
      <w:proofErr w:type="gramEnd"/>
      <w:r>
        <w:t>_____________  (free text)</w:t>
      </w:r>
      <w:r w:rsidRPr="00053D80">
        <w:rPr>
          <w:color w:val="FF0000"/>
        </w:rPr>
        <w:t xml:space="preserve"> </w:t>
      </w:r>
      <w:r w:rsidRPr="00053D80">
        <w:rPr>
          <w:color w:val="FF0000"/>
        </w:rPr>
        <w:tab/>
      </w:r>
      <w:r w:rsidRPr="00053D80">
        <w:rPr>
          <w:color w:val="FF0000"/>
        </w:rPr>
        <w:tab/>
      </w:r>
      <w:r w:rsidRPr="00B21D85">
        <w:rPr>
          <w:color w:val="FF0000"/>
          <w:u w:val="single"/>
        </w:rPr>
        <w:t>Link to site data</w:t>
      </w:r>
      <w:r>
        <w:rPr>
          <w:color w:val="FF0000"/>
          <w:u w:val="single"/>
        </w:rPr>
        <w:t xml:space="preserve"> App I</w:t>
      </w:r>
    </w:p>
    <w:p w:rsidR="003953BE" w:rsidRDefault="003953BE" w:rsidP="00B21D85"/>
    <w:p w:rsidR="003953BE" w:rsidRDefault="003953BE" w:rsidP="00B21D85">
      <w:r>
        <w:t>Internal Study Name: __________________</w:t>
      </w:r>
    </w:p>
    <w:p w:rsidR="006875DD" w:rsidRDefault="006875DD">
      <w:pPr>
        <w:spacing w:after="0" w:line="240" w:lineRule="auto"/>
        <w:rPr>
          <w:b/>
          <w:sz w:val="40"/>
          <w:szCs w:val="40"/>
          <w:u w:val="single"/>
        </w:rPr>
      </w:pPr>
    </w:p>
    <w:p w:rsidR="003953BE" w:rsidRDefault="003953BE">
      <w:pPr>
        <w:spacing w:after="0"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3953BE" w:rsidRPr="00FF61C7" w:rsidRDefault="003953BE" w:rsidP="0078374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3</w:t>
      </w:r>
      <w:r w:rsidRPr="00FF61C7">
        <w:rPr>
          <w:b/>
          <w:sz w:val="40"/>
          <w:szCs w:val="40"/>
          <w:u w:val="single"/>
        </w:rPr>
        <w:t>. Study Protocol</w:t>
      </w:r>
    </w:p>
    <w:p w:rsidR="003953BE" w:rsidRPr="00ED3F10" w:rsidRDefault="003953BE" w:rsidP="00783745">
      <w:pPr>
        <w:rPr>
          <w:b/>
          <w:sz w:val="32"/>
          <w:szCs w:val="32"/>
          <w:u w:val="single"/>
        </w:rPr>
      </w:pPr>
      <w:r w:rsidRPr="00ED3F10">
        <w:rPr>
          <w:b/>
          <w:sz w:val="32"/>
          <w:szCs w:val="32"/>
          <w:u w:val="single"/>
        </w:rPr>
        <w:t>3.1 Clinical</w:t>
      </w:r>
    </w:p>
    <w:p w:rsidR="003953BE" w:rsidRPr="00C73BFE" w:rsidRDefault="003953BE" w:rsidP="00783745">
      <w:pPr>
        <w:rPr>
          <w:b/>
          <w:i/>
        </w:rPr>
      </w:pPr>
      <w:r>
        <w:rPr>
          <w:b/>
          <w:i/>
        </w:rPr>
        <w:t xml:space="preserve">NB a load of </w:t>
      </w:r>
      <w:r w:rsidRPr="00C73BFE">
        <w:rPr>
          <w:b/>
          <w:i/>
        </w:rPr>
        <w:t xml:space="preserve">Information </w:t>
      </w:r>
      <w:r>
        <w:rPr>
          <w:b/>
          <w:i/>
        </w:rPr>
        <w:t xml:space="preserve">will be </w:t>
      </w:r>
      <w:r w:rsidRPr="00C73BFE">
        <w:rPr>
          <w:b/>
          <w:i/>
        </w:rPr>
        <w:t xml:space="preserve">gathered from the database itself </w:t>
      </w:r>
      <w:r>
        <w:rPr>
          <w:b/>
          <w:i/>
        </w:rPr>
        <w:t xml:space="preserve">and tagged to the study </w:t>
      </w:r>
      <w:r w:rsidRPr="00C73BFE">
        <w:rPr>
          <w:b/>
          <w:i/>
        </w:rPr>
        <w:t>(</w:t>
      </w:r>
      <w:proofErr w:type="spellStart"/>
      <w:r w:rsidRPr="00C73BFE">
        <w:rPr>
          <w:b/>
          <w:i/>
        </w:rPr>
        <w:t>ie</w:t>
      </w:r>
      <w:proofErr w:type="spellEnd"/>
      <w:r w:rsidRPr="00C73BFE">
        <w:rPr>
          <w:b/>
          <w:i/>
        </w:rPr>
        <w:t xml:space="preserve"> not need to ask).</w:t>
      </w:r>
    </w:p>
    <w:p w:rsidR="003953BE" w:rsidRDefault="003953BE" w:rsidP="00B21D85">
      <w:pPr>
        <w:spacing w:after="0" w:line="240" w:lineRule="auto"/>
      </w:pPr>
      <w:proofErr w:type="spellStart"/>
      <w:r>
        <w:t>Eg</w:t>
      </w:r>
      <w:proofErr w:type="spellEnd"/>
      <w:r>
        <w:t xml:space="preserve"> Dates of enrolment and finished, Number of patients enrolled, frequency of observations. </w:t>
      </w:r>
      <w:proofErr w:type="gramStart"/>
      <w:r>
        <w:t>etc</w:t>
      </w:r>
      <w:proofErr w:type="gramEnd"/>
    </w:p>
    <w:p w:rsidR="003953BE" w:rsidRDefault="003953BE" w:rsidP="00B21D85">
      <w:pPr>
        <w:spacing w:after="0" w:line="240" w:lineRule="auto"/>
      </w:pPr>
      <w:r>
        <w:t>Efficacy data available (</w:t>
      </w:r>
      <w:proofErr w:type="spellStart"/>
      <w:r>
        <w:t>eg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, </w:t>
      </w:r>
      <w:proofErr w:type="spellStart"/>
      <w:r>
        <w:t>gam</w:t>
      </w:r>
      <w:proofErr w:type="spellEnd"/>
      <w:r>
        <w:t xml:space="preserve">, </w:t>
      </w:r>
      <w:proofErr w:type="spellStart"/>
      <w:r>
        <w:t>hct</w:t>
      </w:r>
      <w:proofErr w:type="spellEnd"/>
      <w:r>
        <w:t>)</w:t>
      </w:r>
    </w:p>
    <w:p w:rsidR="003953BE" w:rsidRDefault="003953BE" w:rsidP="00783745"/>
    <w:p w:rsidR="003953BE" w:rsidRPr="00F4503B" w:rsidRDefault="003953BE" w:rsidP="00C603B4">
      <w:pPr>
        <w:tabs>
          <w:tab w:val="left" w:pos="2730"/>
        </w:tabs>
        <w:rPr>
          <w:b/>
          <w:u w:val="single"/>
        </w:rPr>
      </w:pPr>
      <w:proofErr w:type="gramStart"/>
      <w:r w:rsidRPr="00F4503B">
        <w:rPr>
          <w:b/>
          <w:u w:val="single"/>
        </w:rPr>
        <w:t>3.1.1  General</w:t>
      </w:r>
      <w:proofErr w:type="gramEnd"/>
    </w:p>
    <w:p w:rsidR="003953BE" w:rsidRDefault="003953BE" w:rsidP="00783745">
      <w:r>
        <w:t xml:space="preserve">Was this study </w:t>
      </w:r>
      <w:proofErr w:type="gramStart"/>
      <w:r>
        <w:t>registered :</w:t>
      </w:r>
      <w:proofErr w:type="gramEnd"/>
      <w:r>
        <w:t xml:space="preserve">  Yes / No     </w:t>
      </w:r>
    </w:p>
    <w:p w:rsidR="003953BE" w:rsidRDefault="003953BE" w:rsidP="00783745">
      <w:r>
        <w:t xml:space="preserve">Which Register:  clinical trials.gov </w:t>
      </w:r>
      <w:proofErr w:type="gramStart"/>
      <w:r>
        <w:t>etc</w:t>
      </w:r>
      <w:proofErr w:type="gramEnd"/>
    </w:p>
    <w:p w:rsidR="003953BE" w:rsidRDefault="003953BE" w:rsidP="00783745">
      <w:r>
        <w:t>Protocol URL or Register:  _______________</w:t>
      </w:r>
    </w:p>
    <w:p w:rsidR="003953BE" w:rsidRPr="004F3E78" w:rsidRDefault="003953BE" w:rsidP="00412AF9">
      <w:r w:rsidRPr="004F3E78">
        <w:t>Has data been published?  If so Reference.</w:t>
      </w:r>
      <w:r w:rsidR="009F184B">
        <w:t>________________________</w:t>
      </w:r>
    </w:p>
    <w:p w:rsidR="008407D3" w:rsidRDefault="008407D3" w:rsidP="00783745">
      <w:r>
        <w:t xml:space="preserve">When can data be put on </w:t>
      </w:r>
      <w:r w:rsidR="006875DD">
        <w:t>web</w:t>
      </w:r>
      <w:proofErr w:type="gramStart"/>
      <w:r>
        <w:t>?(</w:t>
      </w:r>
      <w:proofErr w:type="gramEnd"/>
      <w:r>
        <w:t>embargo period)?</w:t>
      </w:r>
    </w:p>
    <w:p w:rsidR="006875DD" w:rsidRDefault="006875DD" w:rsidP="00783745">
      <w:pPr>
        <w:rPr>
          <w:b/>
          <w:u w:val="single"/>
        </w:rPr>
      </w:pPr>
    </w:p>
    <w:p w:rsidR="003953BE" w:rsidRPr="00F42DBF" w:rsidRDefault="003953BE" w:rsidP="00783745">
      <w:pPr>
        <w:rPr>
          <w:b/>
          <w:u w:val="single"/>
        </w:rPr>
      </w:pPr>
      <w:proofErr w:type="gramStart"/>
      <w:r>
        <w:rPr>
          <w:b/>
          <w:u w:val="single"/>
        </w:rPr>
        <w:t>3.1</w:t>
      </w:r>
      <w:r w:rsidRPr="00F42DBF">
        <w:rPr>
          <w:b/>
          <w:u w:val="single"/>
        </w:rPr>
        <w:t>.2  Inclusion</w:t>
      </w:r>
      <w:proofErr w:type="gramEnd"/>
      <w:r w:rsidRPr="00F42DBF">
        <w:rPr>
          <w:b/>
          <w:u w:val="single"/>
        </w:rPr>
        <w:t xml:space="preserve"> / Exclusion Criteria</w:t>
      </w:r>
    </w:p>
    <w:p w:rsidR="003953BE" w:rsidRDefault="003953BE" w:rsidP="00783745">
      <w:r>
        <w:t>Age:   Min – Max</w:t>
      </w:r>
    </w:p>
    <w:p w:rsidR="003953BE" w:rsidRDefault="003953BE" w:rsidP="00783745">
      <w:r>
        <w:t>Parasitaemia:  Min to Max</w:t>
      </w:r>
    </w:p>
    <w:p w:rsidR="003953BE" w:rsidRDefault="003953BE" w:rsidP="00783745">
      <w:r>
        <w:t xml:space="preserve">Species Infection:  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Pf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</w:t>
      </w:r>
      <w:proofErr w:type="spellStart"/>
      <w:r>
        <w:t>Pv</w:t>
      </w:r>
      <w:proofErr w:type="spellEnd"/>
      <w:r>
        <w:t xml:space="preserve">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Pm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Po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Pk</w:t>
      </w:r>
    </w:p>
    <w:p w:rsidR="006875DD" w:rsidRDefault="003953BE" w:rsidP="006875DD">
      <w:pPr>
        <w:spacing w:after="0" w:line="240" w:lineRule="auto"/>
      </w:pPr>
      <w:r>
        <w:t xml:space="preserve">Exclude if Prior Antimalarial Treatment: Y/N    </w:t>
      </w:r>
    </w:p>
    <w:p w:rsidR="006875DD" w:rsidRDefault="003953BE" w:rsidP="006875DD">
      <w:pPr>
        <w:spacing w:after="0" w:line="240" w:lineRule="auto"/>
        <w:ind w:firstLine="720"/>
      </w:pPr>
      <w:r>
        <w:t>If Y then</w:t>
      </w:r>
      <w:r w:rsidR="006875DD">
        <w:t>:</w:t>
      </w:r>
      <w:r w:rsidR="006875DD">
        <w:tab/>
        <w:t xml:space="preserve">Prior treatment based on history </w:t>
      </w:r>
      <w:r w:rsidR="006875DD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6875DD">
        <w:instrText xml:space="preserve"> FORMCHECKBOX </w:instrText>
      </w:r>
      <w:r w:rsidR="006875DD">
        <w:fldChar w:fldCharType="end"/>
      </w:r>
      <w:r w:rsidR="006875DD">
        <w:t xml:space="preserve">  or drug test  </w:t>
      </w:r>
      <w:r w:rsidR="006875DD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6875DD">
        <w:instrText xml:space="preserve"> FORMCHECKBOX </w:instrText>
      </w:r>
      <w:r w:rsidR="006875DD">
        <w:fldChar w:fldCharType="end"/>
      </w:r>
    </w:p>
    <w:p w:rsidR="003953BE" w:rsidRDefault="006875DD" w:rsidP="006875DD">
      <w:pPr>
        <w:spacing w:after="0" w:line="240" w:lineRule="auto"/>
        <w:ind w:firstLine="720"/>
      </w:pPr>
      <w:r>
        <w:t>If by history then o</w:t>
      </w:r>
      <w:r w:rsidR="003953BE">
        <w:t xml:space="preserve">ver what </w:t>
      </w:r>
      <w:r>
        <w:t xml:space="preserve">period of </w:t>
      </w:r>
      <w:r w:rsidR="003953BE">
        <w:t>time: ______weeks</w:t>
      </w:r>
    </w:p>
    <w:p w:rsidR="006875DD" w:rsidRDefault="006875DD" w:rsidP="00F42DBF">
      <w:pPr>
        <w:rPr>
          <w:b/>
          <w:u w:val="single"/>
        </w:rPr>
      </w:pPr>
    </w:p>
    <w:p w:rsidR="003953BE" w:rsidRPr="00F42DBF" w:rsidRDefault="003953BE" w:rsidP="00F42DBF">
      <w:pPr>
        <w:rPr>
          <w:b/>
          <w:u w:val="single"/>
        </w:rPr>
      </w:pPr>
      <w:proofErr w:type="gramStart"/>
      <w:r>
        <w:rPr>
          <w:b/>
          <w:u w:val="single"/>
        </w:rPr>
        <w:t>3.1</w:t>
      </w:r>
      <w:r w:rsidRPr="00F42DBF">
        <w:rPr>
          <w:b/>
          <w:u w:val="single"/>
        </w:rPr>
        <w:t>.3  Treatments</w:t>
      </w:r>
      <w:proofErr w:type="gramEnd"/>
    </w:p>
    <w:p w:rsidR="003953BE" w:rsidRDefault="00A3049D" w:rsidP="00783745">
      <w:r>
        <w:t xml:space="preserve">How many treatment </w:t>
      </w:r>
      <w:r w:rsidR="00401B49">
        <w:t>regimens</w:t>
      </w:r>
      <w:r w:rsidR="00F4503B">
        <w:t>?</w:t>
      </w:r>
      <w:r w:rsidR="003953BE">
        <w:t xml:space="preserve"> 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3953BE">
        <w:instrText xml:space="preserve"> FORMCHECKBOX </w:instrText>
      </w:r>
      <w:r w:rsidR="000669F2">
        <w:fldChar w:fldCharType="end"/>
      </w:r>
    </w:p>
    <w:p w:rsidR="003953BE" w:rsidRDefault="003953BE" w:rsidP="00AF4A0D">
      <w:r>
        <w:t xml:space="preserve">Regimen </w:t>
      </w:r>
      <w:proofErr w:type="gramStart"/>
      <w:r>
        <w:t>1 :</w:t>
      </w:r>
      <w:proofErr w:type="gramEnd"/>
      <w:r>
        <w:t>_</w:t>
      </w:r>
      <w:r w:rsidRPr="002D15C8">
        <w:rPr>
          <w:i/>
          <w:color w:val="FF0000"/>
        </w:rPr>
        <w:t>AL6</w:t>
      </w:r>
      <w:r>
        <w:t xml:space="preserve">________    </w:t>
      </w:r>
      <w:r w:rsidRPr="00AF4A0D">
        <w:t xml:space="preserve"> </w:t>
      </w:r>
      <w:r>
        <w:tab/>
        <w:t>Supervised:  Full/Partial/ None</w:t>
      </w:r>
      <w:r>
        <w:tab/>
        <w:t xml:space="preserve">  </w:t>
      </w:r>
      <w:r w:rsidRPr="007D5A3C">
        <w:rPr>
          <w:color w:val="000000"/>
          <w:highlight w:val="yellow"/>
          <w:u w:val="single"/>
        </w:rPr>
        <w:t xml:space="preserve">Link for detailed information </w:t>
      </w:r>
      <w:proofErr w:type="spellStart"/>
      <w:r>
        <w:rPr>
          <w:color w:val="000000"/>
          <w:highlight w:val="yellow"/>
          <w:u w:val="single"/>
        </w:rPr>
        <w:t>App</w:t>
      </w:r>
      <w:r>
        <w:rPr>
          <w:color w:val="000000"/>
          <w:u w:val="single"/>
        </w:rPr>
        <w:t>II</w:t>
      </w:r>
      <w:proofErr w:type="spellEnd"/>
      <w:r w:rsidRPr="007D5A3C">
        <w:rPr>
          <w:color w:val="000000"/>
          <w:u w:val="single"/>
        </w:rPr>
        <w:t xml:space="preserve"> </w:t>
      </w:r>
    </w:p>
    <w:p w:rsidR="003953BE" w:rsidRDefault="003953BE" w:rsidP="00F42DBF">
      <w:r>
        <w:t xml:space="preserve">Regimen </w:t>
      </w:r>
      <w:proofErr w:type="gramStart"/>
      <w:r>
        <w:t>2 :</w:t>
      </w:r>
      <w:proofErr w:type="gramEnd"/>
      <w:r>
        <w:t>_</w:t>
      </w:r>
      <w:r w:rsidRPr="002D15C8">
        <w:rPr>
          <w:i/>
          <w:color w:val="FF0000"/>
        </w:rPr>
        <w:t>Mfq+As3</w:t>
      </w:r>
      <w:r>
        <w:t>___</w:t>
      </w:r>
      <w:r>
        <w:tab/>
        <w:t xml:space="preserve"> Supervised:  Full/Partial/ None</w:t>
      </w:r>
    </w:p>
    <w:p w:rsidR="003953BE" w:rsidRDefault="003953BE" w:rsidP="00F42DBF">
      <w:r>
        <w:t xml:space="preserve">Regimen </w:t>
      </w:r>
      <w:proofErr w:type="gramStart"/>
      <w:r>
        <w:t>3 :</w:t>
      </w:r>
      <w:proofErr w:type="gramEnd"/>
      <w:r>
        <w:t>___________</w:t>
      </w:r>
      <w:r>
        <w:tab/>
        <w:t>Supervised:  Full/Partial/ None</w:t>
      </w:r>
    </w:p>
    <w:p w:rsidR="003953BE" w:rsidRDefault="003953BE" w:rsidP="007C437D">
      <w:r>
        <w:t>Allocation (if &gt;1 treat</w:t>
      </w:r>
      <w:r w:rsidR="00401B49">
        <w:t>m</w:t>
      </w:r>
      <w:r>
        <w:t>ent</w:t>
      </w:r>
      <w:r w:rsidR="00A3049D">
        <w:t xml:space="preserve"> </w:t>
      </w:r>
      <w:r w:rsidR="00401B49">
        <w:t>regimen</w:t>
      </w:r>
      <w:r>
        <w:t>):  Randomised</w:t>
      </w:r>
      <w:r w:rsidR="008407D3">
        <w:t xml:space="preserve"> (proportion)</w:t>
      </w:r>
      <w:r>
        <w:t xml:space="preserve"> / </w:t>
      </w:r>
      <w:proofErr w:type="spellStart"/>
      <w:r>
        <w:t>QuasiRandomised</w:t>
      </w:r>
      <w:proofErr w:type="spellEnd"/>
    </w:p>
    <w:p w:rsidR="003953BE" w:rsidRDefault="003953BE" w:rsidP="006875DD">
      <w:pPr>
        <w:rPr>
          <w:b/>
          <w:u w:val="single"/>
        </w:rPr>
      </w:pPr>
      <w:r>
        <w:t>Blinding:  Open Label / Single / Double</w:t>
      </w:r>
      <w:r>
        <w:rPr>
          <w:b/>
          <w:u w:val="single"/>
        </w:rPr>
        <w:br w:type="page"/>
      </w:r>
    </w:p>
    <w:p w:rsidR="003953BE" w:rsidRPr="00F42DBF" w:rsidRDefault="003953BE" w:rsidP="00FF61C7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3.1</w:t>
      </w:r>
      <w:r w:rsidRPr="00F42DBF">
        <w:rPr>
          <w:b/>
          <w:u w:val="single"/>
        </w:rPr>
        <w:t>.</w:t>
      </w:r>
      <w:r>
        <w:rPr>
          <w:b/>
          <w:u w:val="single"/>
        </w:rPr>
        <w:t>4</w:t>
      </w:r>
      <w:r w:rsidRPr="00F42DBF">
        <w:rPr>
          <w:b/>
          <w:u w:val="single"/>
        </w:rPr>
        <w:t xml:space="preserve">  </w:t>
      </w:r>
      <w:r>
        <w:rPr>
          <w:b/>
          <w:u w:val="single"/>
        </w:rPr>
        <w:t>Follow</w:t>
      </w:r>
      <w:proofErr w:type="gramEnd"/>
      <w:r>
        <w:rPr>
          <w:b/>
          <w:u w:val="single"/>
        </w:rPr>
        <w:t xml:space="preserve"> Up</w:t>
      </w:r>
    </w:p>
    <w:p w:rsidR="003953BE" w:rsidRDefault="003953BE" w:rsidP="00F42DBF">
      <w:r>
        <w:t>Maximum Duration of follow up:  _____</w:t>
      </w:r>
    </w:p>
    <w:p w:rsidR="003953BE" w:rsidRDefault="003953BE" w:rsidP="00F42DBF">
      <w:r>
        <w:t xml:space="preserve">Fever Measurement:  </w:t>
      </w:r>
      <w:r w:rsidR="006875DD">
        <w:tab/>
      </w:r>
      <w:proofErr w:type="spellStart"/>
      <w:r>
        <w:t>Ax</w:t>
      </w:r>
      <w:proofErr w:type="spellEnd"/>
      <w:r>
        <w:t xml:space="preserve"> / Oral / Rectal</w:t>
      </w:r>
      <w:r w:rsidR="006875DD">
        <w:t xml:space="preserve"> </w:t>
      </w:r>
      <w:r w:rsidR="008407D3">
        <w:t>/</w:t>
      </w:r>
      <w:r w:rsidR="006875DD">
        <w:t xml:space="preserve"> T</w:t>
      </w:r>
      <w:r w:rsidR="008407D3">
        <w:t>ymp</w:t>
      </w:r>
      <w:r w:rsidR="006875DD">
        <w:t>anic</w:t>
      </w:r>
    </w:p>
    <w:p w:rsidR="003953BE" w:rsidRDefault="006875DD" w:rsidP="00F42DBF">
      <w:r>
        <w:t>H</w:t>
      </w:r>
      <w:r w:rsidR="00FA0305">
        <w:t xml:space="preserve">aemoglobin </w:t>
      </w:r>
      <w:r>
        <w:t xml:space="preserve">recording: </w:t>
      </w:r>
      <w:r>
        <w:tab/>
      </w:r>
      <w:r>
        <w:tab/>
      </w:r>
      <w:proofErr w:type="spellStart"/>
      <w:r>
        <w:t>Hb</w:t>
      </w:r>
      <w:proofErr w:type="spellEnd"/>
      <w:r>
        <w:t xml:space="preserve"> </w:t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/ </w:t>
      </w:r>
      <w:proofErr w:type="spellStart"/>
      <w:r>
        <w:t>Hct</w:t>
      </w:r>
      <w:proofErr w:type="spellEnd"/>
      <w:r>
        <w:t xml:space="preserve">  </w:t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:rsidR="006875DD" w:rsidRDefault="006875DD" w:rsidP="00F42DBF">
      <w:r>
        <w:tab/>
      </w:r>
      <w:r>
        <w:tab/>
      </w:r>
      <w:r w:rsidR="00FA0305">
        <w:tab/>
      </w:r>
      <w:r w:rsidR="00FA0305">
        <w:tab/>
      </w:r>
      <w:r>
        <w:tab/>
        <w:t xml:space="preserve">If </w:t>
      </w:r>
      <w:proofErr w:type="spellStart"/>
      <w:r>
        <w:t>Hb</w:t>
      </w:r>
      <w:proofErr w:type="spellEnd"/>
      <w:r>
        <w:t xml:space="preserve">:   QBC / </w:t>
      </w:r>
      <w:proofErr w:type="spellStart"/>
      <w:r>
        <w:t>Haemaccue</w:t>
      </w:r>
      <w:proofErr w:type="spellEnd"/>
      <w:r>
        <w:t xml:space="preserve"> / Other</w:t>
      </w:r>
    </w:p>
    <w:p w:rsidR="006875DD" w:rsidRDefault="006875DD" w:rsidP="00F42DBF"/>
    <w:p w:rsidR="003953BE" w:rsidRPr="00F42DBF" w:rsidRDefault="003953BE" w:rsidP="00FF61C7">
      <w:pPr>
        <w:rPr>
          <w:b/>
          <w:u w:val="single"/>
        </w:rPr>
      </w:pPr>
      <w:proofErr w:type="gramStart"/>
      <w:r>
        <w:rPr>
          <w:b/>
          <w:u w:val="single"/>
        </w:rPr>
        <w:t>3.1</w:t>
      </w:r>
      <w:r w:rsidRPr="00F42DBF">
        <w:rPr>
          <w:b/>
          <w:u w:val="single"/>
        </w:rPr>
        <w:t>.</w:t>
      </w:r>
      <w:r>
        <w:rPr>
          <w:b/>
          <w:u w:val="single"/>
        </w:rPr>
        <w:t>5</w:t>
      </w:r>
      <w:r w:rsidRPr="00F42DBF">
        <w:rPr>
          <w:b/>
          <w:u w:val="single"/>
        </w:rPr>
        <w:t xml:space="preserve">  </w:t>
      </w:r>
      <w:r>
        <w:rPr>
          <w:b/>
          <w:u w:val="single"/>
        </w:rPr>
        <w:t>Microscopy</w:t>
      </w:r>
      <w:proofErr w:type="gramEnd"/>
    </w:p>
    <w:p w:rsidR="003953BE" w:rsidRDefault="003953BE" w:rsidP="007C437D">
      <w:r>
        <w:t xml:space="preserve">Thick Film: 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        Thin Film: 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</w:p>
    <w:p w:rsidR="003953BE" w:rsidRDefault="003953BE" w:rsidP="007C437D">
      <w:pPr>
        <w:rPr>
          <w:i/>
        </w:rPr>
      </w:pPr>
      <w:r>
        <w:t xml:space="preserve">Parasite Density calculation:  </w:t>
      </w:r>
      <w:r w:rsidRPr="00AF6A84">
        <w:rPr>
          <w:i/>
        </w:rPr>
        <w:t>Pulled Down Menu</w:t>
      </w:r>
      <w:r w:rsidR="008407D3">
        <w:rPr>
          <w:i/>
        </w:rPr>
        <w:t xml:space="preserve"> describe </w:t>
      </w:r>
      <w:proofErr w:type="gramStart"/>
      <w:r w:rsidR="00D6376A">
        <w:rPr>
          <w:i/>
        </w:rPr>
        <w:t>m</w:t>
      </w:r>
      <w:r w:rsidR="008407D3">
        <w:rPr>
          <w:i/>
        </w:rPr>
        <w:t>ethodology ?</w:t>
      </w:r>
      <w:proofErr w:type="gramEnd"/>
      <w:r w:rsidR="008407D3">
        <w:rPr>
          <w:i/>
        </w:rPr>
        <w:t xml:space="preserve"> </w:t>
      </w:r>
      <w:proofErr w:type="gramStart"/>
      <w:r w:rsidR="008407D3">
        <w:rPr>
          <w:i/>
        </w:rPr>
        <w:t>select</w:t>
      </w:r>
      <w:proofErr w:type="gramEnd"/>
      <w:r w:rsidR="008407D3">
        <w:rPr>
          <w:i/>
        </w:rPr>
        <w:t xml:space="preserve"> from list of possibilities ?</w:t>
      </w:r>
    </w:p>
    <w:p w:rsidR="006875DD" w:rsidRDefault="006875DD" w:rsidP="006875DD">
      <w:pPr>
        <w:rPr>
          <w:b/>
          <w:u w:val="single"/>
        </w:rPr>
      </w:pPr>
      <w:r>
        <w:rPr>
          <w:b/>
          <w:u w:val="single"/>
        </w:rPr>
        <w:t xml:space="preserve">Gametocytes </w:t>
      </w:r>
      <w:r>
        <w:t xml:space="preserve">Density calculation: </w:t>
      </w:r>
      <w:r w:rsidRPr="00AF6A84">
        <w:rPr>
          <w:i/>
        </w:rPr>
        <w:t>Pulled Down Menu</w:t>
      </w:r>
    </w:p>
    <w:p w:rsidR="006875DD" w:rsidRDefault="006875DD" w:rsidP="00DD5FF0"/>
    <w:p w:rsidR="003953BE" w:rsidRDefault="003953BE" w:rsidP="00DD5FF0">
      <w:pPr>
        <w:rPr>
          <w:i/>
        </w:rPr>
      </w:pPr>
      <w:r>
        <w:t xml:space="preserve">Species Confirmed by PCR:  </w:t>
      </w:r>
      <w:r w:rsidRPr="00AF6A84">
        <w:rPr>
          <w:i/>
        </w:rPr>
        <w:t>Pulled Down Menu</w:t>
      </w:r>
    </w:p>
    <w:p w:rsidR="003953BE" w:rsidRDefault="003953BE" w:rsidP="00FF61C7">
      <w:r w:rsidRPr="00402900">
        <w:rPr>
          <w:b/>
        </w:rPr>
        <w:t>Quality Control</w:t>
      </w:r>
      <w:r>
        <w:t xml:space="preserve">:  </w:t>
      </w:r>
      <w:r>
        <w:tab/>
        <w:t xml:space="preserve">Internal:  </w:t>
      </w:r>
      <w:r w:rsidRPr="00AF6A84">
        <w:rPr>
          <w:i/>
        </w:rPr>
        <w:t>Pulled Down Options</w:t>
      </w:r>
    </w:p>
    <w:p w:rsidR="003953BE" w:rsidRDefault="003953BE" w:rsidP="00AF6A84">
      <w:pPr>
        <w:ind w:left="1440" w:firstLine="720"/>
      </w:pPr>
      <w:r>
        <w:t xml:space="preserve">External:   </w:t>
      </w:r>
      <w:r w:rsidRPr="00AF6A84">
        <w:rPr>
          <w:i/>
        </w:rPr>
        <w:t>Pulled Down Options</w:t>
      </w:r>
    </w:p>
    <w:p w:rsidR="00402900" w:rsidRDefault="00402900" w:rsidP="007C437D">
      <w:pPr>
        <w:rPr>
          <w:b/>
          <w:u w:val="single"/>
        </w:rPr>
      </w:pPr>
    </w:p>
    <w:p w:rsidR="003953BE" w:rsidRPr="00F42DBF" w:rsidRDefault="003953BE" w:rsidP="007C437D">
      <w:pPr>
        <w:rPr>
          <w:b/>
          <w:u w:val="single"/>
        </w:rPr>
      </w:pPr>
      <w:proofErr w:type="gramStart"/>
      <w:r>
        <w:rPr>
          <w:b/>
          <w:u w:val="single"/>
        </w:rPr>
        <w:t>3.1.6</w:t>
      </w:r>
      <w:r w:rsidRPr="00F42DBF">
        <w:rPr>
          <w:b/>
          <w:u w:val="single"/>
        </w:rPr>
        <w:t xml:space="preserve">  </w:t>
      </w:r>
      <w:r>
        <w:rPr>
          <w:b/>
          <w:u w:val="single"/>
        </w:rPr>
        <w:t>Genotyping</w:t>
      </w:r>
      <w:proofErr w:type="gramEnd"/>
      <w:r>
        <w:rPr>
          <w:b/>
          <w:u w:val="single"/>
        </w:rPr>
        <w:t xml:space="preserve"> for </w:t>
      </w:r>
      <w:proofErr w:type="spellStart"/>
      <w:r>
        <w:rPr>
          <w:b/>
          <w:u w:val="single"/>
        </w:rPr>
        <w:t>Recrud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Reinfection</w:t>
      </w:r>
      <w:proofErr w:type="spellEnd"/>
    </w:p>
    <w:p w:rsidR="003953BE" w:rsidRDefault="003953BE" w:rsidP="007C437D">
      <w:r>
        <w:t>Was it done:  Y/</w:t>
      </w:r>
      <w:proofErr w:type="gramStart"/>
      <w:r>
        <w:t>N</w:t>
      </w:r>
      <w:proofErr w:type="gramEnd"/>
    </w:p>
    <w:p w:rsidR="003953BE" w:rsidRDefault="003953BE" w:rsidP="007C437D">
      <w:r>
        <w:t xml:space="preserve">How Many Markers: 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        </w:t>
      </w:r>
    </w:p>
    <w:p w:rsidR="003953BE" w:rsidRDefault="003953BE" w:rsidP="00AF6A84">
      <w:r>
        <w:t xml:space="preserve">How Many Markers: 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MSP1  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MSP2  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</w:t>
      </w:r>
      <w:proofErr w:type="spellStart"/>
      <w:r>
        <w:t>Glurp</w:t>
      </w:r>
      <w:proofErr w:type="spellEnd"/>
      <w:r>
        <w:t xml:space="preserve">  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</w:t>
      </w:r>
      <w:proofErr w:type="gramStart"/>
      <w:r>
        <w:t>Microsatellites  If</w:t>
      </w:r>
      <w:proofErr w:type="gramEnd"/>
      <w:r>
        <w:t xml:space="preserve"> Yes how many _____</w:t>
      </w:r>
    </w:p>
    <w:p w:rsidR="008407D3" w:rsidRDefault="008407D3" w:rsidP="00AF6A84">
      <w:proofErr w:type="gramStart"/>
      <w:r>
        <w:t>( which</w:t>
      </w:r>
      <w:proofErr w:type="gramEnd"/>
      <w:r>
        <w:t xml:space="preserve"> lab ?</w:t>
      </w:r>
      <w:r w:rsidR="003953BE">
        <w:tab/>
      </w:r>
      <w:r>
        <w:t>)</w:t>
      </w:r>
      <w:r w:rsidR="003953BE">
        <w:tab/>
      </w:r>
    </w:p>
    <w:p w:rsidR="003953BE" w:rsidRDefault="003953BE" w:rsidP="00AF6A84">
      <w:r>
        <w:t xml:space="preserve">         Other Markers:  Y/</w:t>
      </w:r>
      <w:proofErr w:type="gramStart"/>
      <w:r>
        <w:t>N  If</w:t>
      </w:r>
      <w:proofErr w:type="gramEnd"/>
      <w:r>
        <w:t xml:space="preserve"> Yes which:________________</w:t>
      </w:r>
    </w:p>
    <w:p w:rsidR="003953BE" w:rsidRDefault="003953BE" w:rsidP="00AF6A84">
      <w:r>
        <w:t xml:space="preserve">Method of discrimination:  </w:t>
      </w:r>
      <w:r>
        <w:tab/>
        <w:t xml:space="preserve">Agarose Gel  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 If Y then   Visual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F85F71">
        <w:instrText xml:space="preserve"> FORMCHECKBOX </w:instrText>
      </w:r>
      <w:r w:rsidR="000669F2">
        <w:fldChar w:fldCharType="end"/>
      </w:r>
      <w:r w:rsidR="00F85F71">
        <w:t xml:space="preserve">  </w:t>
      </w:r>
      <w:r>
        <w:t xml:space="preserve">or Computerised </w:t>
      </w:r>
      <w:r w:rsidR="00F85F71">
        <w:t xml:space="preserve">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F85F71">
        <w:instrText xml:space="preserve"> FORMCHECKBOX </w:instrText>
      </w:r>
      <w:r w:rsidR="000669F2">
        <w:fldChar w:fldCharType="end"/>
      </w:r>
    </w:p>
    <w:p w:rsidR="003953BE" w:rsidRDefault="003953BE" w:rsidP="00412AF9">
      <w:pPr>
        <w:ind w:left="2160" w:firstLine="720"/>
      </w:pPr>
      <w:r>
        <w:t xml:space="preserve">Cap Electrophoresis   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</w:p>
    <w:p w:rsidR="003953BE" w:rsidRDefault="003953BE" w:rsidP="00412AF9">
      <w:pPr>
        <w:ind w:left="2160" w:firstLine="720"/>
      </w:pPr>
      <w:r>
        <w:t xml:space="preserve">Other </w:t>
      </w:r>
      <w:bookmarkStart w:id="1" w:name="OLE_LINK1"/>
      <w:bookmarkStart w:id="2" w:name="OLE_LINK2"/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bookmarkEnd w:id="1"/>
      <w:bookmarkEnd w:id="2"/>
      <w:r>
        <w:t xml:space="preserve">     If </w:t>
      </w:r>
      <w:proofErr w:type="gramStart"/>
      <w:r w:rsidR="00F85F71">
        <w:t xml:space="preserve">Yes </w:t>
      </w:r>
      <w:r>
        <w:t xml:space="preserve"> what</w:t>
      </w:r>
      <w:proofErr w:type="gramEnd"/>
      <w:r>
        <w:t>___________________</w:t>
      </w:r>
    </w:p>
    <w:p w:rsidR="003953BE" w:rsidRDefault="003953BE" w:rsidP="00412AF9">
      <w:r>
        <w:t xml:space="preserve">Analytical Protocol:  </w:t>
      </w:r>
      <w:r w:rsidRPr="00412AF9">
        <w:rPr>
          <w:b/>
          <w:i/>
        </w:rPr>
        <w:t>Drop down menu</w:t>
      </w:r>
      <w:r>
        <w:rPr>
          <w:b/>
          <w:i/>
        </w:rPr>
        <w:t xml:space="preserve">   </w:t>
      </w:r>
      <w:r w:rsidRPr="00412AF9">
        <w:t>(</w:t>
      </w:r>
      <w:proofErr w:type="spellStart"/>
      <w:r w:rsidRPr="00412AF9">
        <w:t>eg</w:t>
      </w:r>
      <w:proofErr w:type="spellEnd"/>
      <w:r w:rsidRPr="00412AF9">
        <w:t xml:space="preserve"> WHO, MMV…)</w:t>
      </w:r>
    </w:p>
    <w:p w:rsidR="003953BE" w:rsidRDefault="003953BE" w:rsidP="000A12BE">
      <w:pPr>
        <w:ind w:firstLine="720"/>
      </w:pPr>
      <w:r>
        <w:t xml:space="preserve">Mixed Alleles: recrudescence / </w:t>
      </w:r>
      <w:proofErr w:type="spellStart"/>
      <w:r>
        <w:t>Reinfection</w:t>
      </w:r>
      <w:proofErr w:type="spellEnd"/>
      <w:r>
        <w:t xml:space="preserve"> / Other</w:t>
      </w:r>
    </w:p>
    <w:p w:rsidR="00A3049D" w:rsidRDefault="00952644" w:rsidP="00A3049D">
      <w:r>
        <w:t xml:space="preserve"> </w:t>
      </w:r>
      <w:r w:rsidR="00A3049D">
        <w:tab/>
        <w:t>Recrudescence defined as:</w:t>
      </w:r>
      <w:r w:rsidR="00695164">
        <w:t xml:space="preserve"> </w:t>
      </w:r>
      <w:r w:rsidR="00A3049D">
        <w:t xml:space="preserve"> Old alleles only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049D">
        <w:instrText xml:space="preserve"> FORMCHECKBOX </w:instrText>
      </w:r>
      <w:r w:rsidR="000669F2">
        <w:fldChar w:fldCharType="end"/>
      </w:r>
      <w:r w:rsidR="00A3049D">
        <w:t xml:space="preserve">     Old and new alleles mixed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049D">
        <w:instrText xml:space="preserve"> FORMCHECKBOX </w:instrText>
      </w:r>
      <w:r w:rsidR="000669F2">
        <w:fldChar w:fldCharType="end"/>
      </w:r>
      <w:r w:rsidR="00A3049D">
        <w:t xml:space="preserve">    </w:t>
      </w:r>
    </w:p>
    <w:p w:rsidR="003953BE" w:rsidRDefault="00A3049D" w:rsidP="00412AF9">
      <w:pPr>
        <w:rPr>
          <w:b/>
          <w:sz w:val="28"/>
          <w:szCs w:val="28"/>
          <w:u w:val="single"/>
        </w:rPr>
      </w:pPr>
      <w:r>
        <w:lastRenderedPageBreak/>
        <w:tab/>
      </w:r>
      <w:proofErr w:type="spellStart"/>
      <w:r>
        <w:t>Reinfection</w:t>
      </w:r>
      <w:proofErr w:type="spellEnd"/>
      <w:r>
        <w:t xml:space="preserve"> defined as:  New alleles only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    Old and new alleles mixed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    </w:t>
      </w:r>
    </w:p>
    <w:p w:rsidR="00A3049D" w:rsidRDefault="00A3049D" w:rsidP="00412AF9">
      <w:pPr>
        <w:rPr>
          <w:b/>
          <w:sz w:val="32"/>
          <w:szCs w:val="32"/>
          <w:u w:val="single"/>
        </w:rPr>
      </w:pPr>
    </w:p>
    <w:p w:rsidR="003953BE" w:rsidRPr="00356ACB" w:rsidRDefault="003953BE" w:rsidP="00356ACB">
      <w:pPr>
        <w:rPr>
          <w:b/>
          <w:sz w:val="32"/>
          <w:szCs w:val="32"/>
        </w:rPr>
      </w:pPr>
      <w:r w:rsidRPr="00ED3F10">
        <w:rPr>
          <w:b/>
          <w:sz w:val="32"/>
          <w:szCs w:val="32"/>
          <w:u w:val="single"/>
        </w:rPr>
        <w:t>3.2</w:t>
      </w:r>
      <w:r w:rsidR="00356ACB">
        <w:rPr>
          <w:b/>
          <w:sz w:val="32"/>
          <w:szCs w:val="32"/>
          <w:u w:val="single"/>
        </w:rPr>
        <w:t>-</w:t>
      </w:r>
      <w:r>
        <w:rPr>
          <w:b/>
          <w:sz w:val="32"/>
          <w:szCs w:val="32"/>
          <w:u w:val="single"/>
        </w:rPr>
        <w:t>3.</w:t>
      </w:r>
      <w:r w:rsidR="00356ACB">
        <w:rPr>
          <w:b/>
          <w:sz w:val="32"/>
          <w:szCs w:val="32"/>
          <w:u w:val="single"/>
        </w:rPr>
        <w:t>4</w:t>
      </w:r>
      <w:r w:rsidRPr="00ED3F10">
        <w:rPr>
          <w:b/>
          <w:sz w:val="32"/>
          <w:szCs w:val="32"/>
          <w:u w:val="single"/>
        </w:rPr>
        <w:t xml:space="preserve"> </w:t>
      </w:r>
      <w:proofErr w:type="gramStart"/>
      <w:r w:rsidRPr="00ED3F10">
        <w:rPr>
          <w:b/>
          <w:sz w:val="32"/>
          <w:szCs w:val="32"/>
          <w:u w:val="single"/>
        </w:rPr>
        <w:t>Molecular  /</w:t>
      </w:r>
      <w:proofErr w:type="gramEnd"/>
      <w:r w:rsidRPr="00ED3F10">
        <w:rPr>
          <w:b/>
          <w:sz w:val="32"/>
          <w:szCs w:val="32"/>
          <w:u w:val="single"/>
        </w:rPr>
        <w:t xml:space="preserve"> In </w:t>
      </w:r>
      <w:r w:rsidRPr="00356ACB">
        <w:rPr>
          <w:b/>
          <w:sz w:val="32"/>
          <w:szCs w:val="32"/>
        </w:rPr>
        <w:t xml:space="preserve">Vitro </w:t>
      </w:r>
      <w:r w:rsidR="00356ACB" w:rsidRPr="00356ACB">
        <w:rPr>
          <w:b/>
          <w:sz w:val="32"/>
          <w:szCs w:val="32"/>
        </w:rPr>
        <w:t xml:space="preserve">/PK </w:t>
      </w:r>
      <w:r w:rsidRPr="00356ACB">
        <w:rPr>
          <w:b/>
          <w:sz w:val="32"/>
          <w:szCs w:val="32"/>
        </w:rPr>
        <w:t xml:space="preserve"> </w:t>
      </w:r>
      <w:r w:rsidR="00356ACB" w:rsidRPr="00356ACB">
        <w:rPr>
          <w:b/>
          <w:sz w:val="32"/>
          <w:szCs w:val="32"/>
        </w:rPr>
        <w:t>Information</w:t>
      </w:r>
    </w:p>
    <w:p w:rsidR="003953BE" w:rsidRDefault="003953BE">
      <w:pPr>
        <w:spacing w:after="0" w:line="240" w:lineRule="auto"/>
        <w:rPr>
          <w:b/>
          <w:sz w:val="40"/>
          <w:szCs w:val="40"/>
          <w:u w:val="single"/>
        </w:rPr>
      </w:pPr>
    </w:p>
    <w:p w:rsidR="003953BE" w:rsidRPr="00FF61C7" w:rsidRDefault="003953BE" w:rsidP="007076F9">
      <w:pPr>
        <w:spacing w:after="0" w:line="240" w:lineRule="auto"/>
        <w:rPr>
          <w:b/>
          <w:sz w:val="40"/>
          <w:szCs w:val="40"/>
          <w:u w:val="single"/>
        </w:rPr>
      </w:pPr>
      <w:proofErr w:type="gramStart"/>
      <w:r w:rsidRPr="009D3680">
        <w:rPr>
          <w:b/>
          <w:sz w:val="40"/>
          <w:szCs w:val="40"/>
          <w:u w:val="single"/>
        </w:rPr>
        <w:t>APPENDIX  I</w:t>
      </w:r>
      <w:proofErr w:type="gramEnd"/>
      <w:r w:rsidRPr="009D3680">
        <w:rPr>
          <w:b/>
          <w:sz w:val="40"/>
          <w:szCs w:val="40"/>
          <w:u w:val="single"/>
        </w:rPr>
        <w:tab/>
      </w:r>
      <w:r w:rsidRPr="009D3680">
        <w:rPr>
          <w:b/>
          <w:sz w:val="40"/>
          <w:szCs w:val="40"/>
          <w:u w:val="single"/>
        </w:rPr>
        <w:tab/>
        <w:t xml:space="preserve">Site </w:t>
      </w:r>
      <w:proofErr w:type="spellStart"/>
      <w:r w:rsidRPr="009D3680">
        <w:rPr>
          <w:b/>
          <w:sz w:val="40"/>
          <w:szCs w:val="40"/>
          <w:u w:val="single"/>
        </w:rPr>
        <w:t>Site</w:t>
      </w:r>
      <w:proofErr w:type="spellEnd"/>
      <w:r w:rsidRPr="000A12BE">
        <w:rPr>
          <w:sz w:val="40"/>
          <w:szCs w:val="40"/>
        </w:rPr>
        <w:t xml:space="preserve">  </w:t>
      </w:r>
      <w:r w:rsidR="00FA0305">
        <w:rPr>
          <w:sz w:val="40"/>
          <w:szCs w:val="40"/>
        </w:rPr>
        <w:tab/>
      </w:r>
      <w:r w:rsidRPr="00AA4F2D">
        <w:rPr>
          <w:i/>
          <w:sz w:val="40"/>
          <w:szCs w:val="40"/>
          <w:highlight w:val="yellow"/>
        </w:rPr>
        <w:t xml:space="preserve">To be filled </w:t>
      </w:r>
      <w:r>
        <w:rPr>
          <w:i/>
          <w:sz w:val="40"/>
          <w:szCs w:val="40"/>
          <w:highlight w:val="yellow"/>
        </w:rPr>
        <w:t xml:space="preserve">by </w:t>
      </w:r>
      <w:r w:rsidR="00D830FC">
        <w:rPr>
          <w:i/>
          <w:sz w:val="40"/>
          <w:szCs w:val="40"/>
          <w:highlight w:val="yellow"/>
        </w:rPr>
        <w:t>Donator</w:t>
      </w:r>
    </w:p>
    <w:p w:rsidR="003953BE" w:rsidRDefault="003953BE" w:rsidP="007076F9">
      <w:pPr>
        <w:spacing w:after="0" w:line="240" w:lineRule="auto"/>
        <w:rPr>
          <w:b/>
          <w:i/>
        </w:rPr>
      </w:pPr>
    </w:p>
    <w:p w:rsidR="003953BE" w:rsidRDefault="007759F0" w:rsidP="007076F9">
      <w:pPr>
        <w:spacing w:after="0" w:line="240" w:lineRule="auto"/>
      </w:pPr>
      <w:r>
        <w:t>One per site</w:t>
      </w:r>
    </w:p>
    <w:tbl>
      <w:tblPr>
        <w:tblW w:w="9322" w:type="dxa"/>
        <w:tblLayout w:type="fixed"/>
        <w:tblLook w:val="01E0"/>
      </w:tblPr>
      <w:tblGrid>
        <w:gridCol w:w="3099"/>
        <w:gridCol w:w="2403"/>
        <w:gridCol w:w="1722"/>
        <w:gridCol w:w="2098"/>
      </w:tblGrid>
      <w:tr w:rsidR="003953BE">
        <w:tc>
          <w:tcPr>
            <w:tcW w:w="3099" w:type="dxa"/>
            <w:vAlign w:val="center"/>
          </w:tcPr>
          <w:p w:rsidR="003953BE" w:rsidRPr="00AF4EF4" w:rsidRDefault="003953BE" w:rsidP="006875DD">
            <w:pPr>
              <w:spacing w:beforeLines="60" w:afterLines="60" w:line="240" w:lineRule="auto"/>
              <w:rPr>
                <w:b/>
                <w:sz w:val="28"/>
                <w:szCs w:val="28"/>
                <w:u w:val="single"/>
              </w:rPr>
            </w:pPr>
            <w:r w:rsidRPr="00AF4EF4">
              <w:rPr>
                <w:b/>
                <w:sz w:val="28"/>
                <w:szCs w:val="28"/>
                <w:u w:val="single"/>
              </w:rPr>
              <w:t>Country:</w:t>
            </w:r>
          </w:p>
        </w:tc>
        <w:tc>
          <w:tcPr>
            <w:tcW w:w="2403" w:type="dxa"/>
            <w:vAlign w:val="center"/>
          </w:tcPr>
          <w:p w:rsidR="003953BE" w:rsidRDefault="000669F2" w:rsidP="006875DD">
            <w:pPr>
              <w:numPr>
                <w:ilvl w:val="12"/>
                <w:numId w:val="0"/>
              </w:numPr>
              <w:spacing w:beforeLines="60" w:afterLines="6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>
                <w:ffData>
                  <w:name w:val="Text958"/>
                  <w:enabled/>
                  <w:calcOnExit w:val="0"/>
                  <w:textInput/>
                </w:ffData>
              </w:fldChar>
            </w:r>
            <w:r w:rsidR="003953BE">
              <w:rPr>
                <w:b/>
                <w:sz w:val="28"/>
                <w:szCs w:val="28"/>
              </w:rPr>
              <w:instrText xml:space="preserve"> FORMTEXT </w:instrTex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  <w:fldChar w:fldCharType="separate"/>
            </w:r>
            <w:r w:rsidR="003953BE">
              <w:rPr>
                <w:rFonts w:ascii="Arial Unicode MS" w:hAnsi="Arial Unicode MS" w:cs="Arial Unicode MS"/>
                <w:b/>
                <w:noProof/>
                <w:sz w:val="28"/>
                <w:szCs w:val="28"/>
              </w:rPr>
              <w:t> </w:t>
            </w:r>
            <w:r w:rsidR="003953BE">
              <w:rPr>
                <w:rFonts w:ascii="Arial Unicode MS" w:hAnsi="Arial Unicode MS" w:cs="Arial Unicode MS"/>
                <w:b/>
                <w:noProof/>
                <w:sz w:val="28"/>
                <w:szCs w:val="28"/>
              </w:rPr>
              <w:t> </w:t>
            </w:r>
            <w:r w:rsidR="003953BE">
              <w:rPr>
                <w:rFonts w:ascii="Arial Unicode MS" w:hAnsi="Arial Unicode MS" w:cs="Arial Unicode MS"/>
                <w:b/>
                <w:noProof/>
                <w:sz w:val="28"/>
                <w:szCs w:val="28"/>
              </w:rPr>
              <w:t> </w:t>
            </w:r>
            <w:r w:rsidR="003953BE">
              <w:rPr>
                <w:rFonts w:ascii="Arial Unicode MS" w:hAnsi="Arial Unicode MS" w:cs="Arial Unicode MS"/>
                <w:b/>
                <w:noProof/>
                <w:sz w:val="28"/>
                <w:szCs w:val="28"/>
              </w:rPr>
              <w:t> </w:t>
            </w:r>
            <w:r w:rsidR="003953BE">
              <w:rPr>
                <w:rFonts w:ascii="Arial Unicode MS" w:hAnsi="Arial Unicode MS" w:cs="Arial Unicode MS"/>
                <w:b/>
                <w:noProof/>
                <w:sz w:val="28"/>
                <w:szCs w:val="28"/>
              </w:rPr>
              <w:t> 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722" w:type="dxa"/>
            <w:vAlign w:val="center"/>
          </w:tcPr>
          <w:p w:rsidR="003953BE" w:rsidRDefault="003953BE" w:rsidP="006875DD">
            <w:pPr>
              <w:numPr>
                <w:ilvl w:val="12"/>
                <w:numId w:val="0"/>
              </w:numPr>
              <w:spacing w:beforeLines="60" w:afterLines="60" w:line="240" w:lineRule="auto"/>
            </w:pPr>
          </w:p>
        </w:tc>
        <w:tc>
          <w:tcPr>
            <w:tcW w:w="2098" w:type="dxa"/>
            <w:vAlign w:val="center"/>
          </w:tcPr>
          <w:p w:rsidR="003953BE" w:rsidRDefault="003953BE" w:rsidP="006875DD">
            <w:pPr>
              <w:spacing w:beforeLines="60" w:afterLines="60" w:line="240" w:lineRule="auto"/>
            </w:pPr>
          </w:p>
        </w:tc>
      </w:tr>
      <w:tr w:rsidR="003953BE">
        <w:tc>
          <w:tcPr>
            <w:tcW w:w="3099" w:type="dxa"/>
            <w:vAlign w:val="center"/>
          </w:tcPr>
          <w:p w:rsidR="003953BE" w:rsidRPr="00AF4EF4" w:rsidRDefault="003953BE" w:rsidP="006875DD">
            <w:pPr>
              <w:spacing w:beforeLines="60" w:afterLines="60" w:line="240" w:lineRule="auto"/>
              <w:rPr>
                <w:b/>
                <w:sz w:val="28"/>
                <w:szCs w:val="28"/>
                <w:u w:val="single"/>
              </w:rPr>
            </w:pPr>
            <w:r w:rsidRPr="00AF4EF4">
              <w:rPr>
                <w:b/>
                <w:sz w:val="28"/>
                <w:szCs w:val="28"/>
                <w:u w:val="single"/>
              </w:rPr>
              <w:t>City or Village</w:t>
            </w:r>
          </w:p>
        </w:tc>
        <w:tc>
          <w:tcPr>
            <w:tcW w:w="2403" w:type="dxa"/>
            <w:vAlign w:val="center"/>
          </w:tcPr>
          <w:p w:rsidR="003953BE" w:rsidRDefault="000669F2" w:rsidP="006875DD">
            <w:pPr>
              <w:numPr>
                <w:ilvl w:val="12"/>
                <w:numId w:val="0"/>
              </w:numPr>
              <w:spacing w:beforeLines="60" w:afterLines="6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>
                <w:ffData>
                  <w:name w:val="Text958"/>
                  <w:enabled/>
                  <w:calcOnExit w:val="0"/>
                  <w:textInput/>
                </w:ffData>
              </w:fldChar>
            </w:r>
            <w:r w:rsidR="003953BE">
              <w:rPr>
                <w:b/>
                <w:sz w:val="28"/>
                <w:szCs w:val="28"/>
              </w:rPr>
              <w:instrText xml:space="preserve"> FORMTEXT </w:instrTex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  <w:fldChar w:fldCharType="separate"/>
            </w:r>
            <w:r w:rsidR="003953BE">
              <w:rPr>
                <w:rFonts w:ascii="Arial Unicode MS" w:hAnsi="Arial Unicode MS" w:cs="Arial Unicode MS"/>
                <w:b/>
                <w:noProof/>
                <w:sz w:val="28"/>
                <w:szCs w:val="28"/>
              </w:rPr>
              <w:t> </w:t>
            </w:r>
            <w:r w:rsidR="003953BE">
              <w:rPr>
                <w:rFonts w:ascii="Arial Unicode MS" w:hAnsi="Arial Unicode MS" w:cs="Arial Unicode MS"/>
                <w:b/>
                <w:noProof/>
                <w:sz w:val="28"/>
                <w:szCs w:val="28"/>
              </w:rPr>
              <w:t> </w:t>
            </w:r>
            <w:r w:rsidR="003953BE">
              <w:rPr>
                <w:rFonts w:ascii="Arial Unicode MS" w:hAnsi="Arial Unicode MS" w:cs="Arial Unicode MS"/>
                <w:b/>
                <w:noProof/>
                <w:sz w:val="28"/>
                <w:szCs w:val="28"/>
              </w:rPr>
              <w:t> </w:t>
            </w:r>
            <w:r w:rsidR="003953BE">
              <w:rPr>
                <w:rFonts w:ascii="Arial Unicode MS" w:hAnsi="Arial Unicode MS" w:cs="Arial Unicode MS"/>
                <w:b/>
                <w:noProof/>
                <w:sz w:val="28"/>
                <w:szCs w:val="28"/>
              </w:rPr>
              <w:t> </w:t>
            </w:r>
            <w:r w:rsidR="003953BE">
              <w:rPr>
                <w:rFonts w:ascii="Arial Unicode MS" w:hAnsi="Arial Unicode MS" w:cs="Arial Unicode MS"/>
                <w:b/>
                <w:noProof/>
                <w:sz w:val="28"/>
                <w:szCs w:val="28"/>
              </w:rPr>
              <w:t> 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1722" w:type="dxa"/>
            <w:vAlign w:val="center"/>
          </w:tcPr>
          <w:p w:rsidR="003953BE" w:rsidRDefault="003953BE" w:rsidP="006875DD">
            <w:pPr>
              <w:numPr>
                <w:ilvl w:val="12"/>
                <w:numId w:val="0"/>
              </w:numPr>
              <w:spacing w:beforeLines="60" w:afterLines="60" w:line="240" w:lineRule="auto"/>
            </w:pPr>
            <w:r>
              <w:t>Lat:_________</w:t>
            </w:r>
          </w:p>
        </w:tc>
        <w:tc>
          <w:tcPr>
            <w:tcW w:w="2098" w:type="dxa"/>
            <w:vAlign w:val="center"/>
          </w:tcPr>
          <w:p w:rsidR="003953BE" w:rsidRDefault="003953BE" w:rsidP="006875DD">
            <w:pPr>
              <w:spacing w:beforeLines="60" w:afterLines="60" w:line="240" w:lineRule="auto"/>
            </w:pPr>
            <w:proofErr w:type="spellStart"/>
            <w:r>
              <w:t>Longit</w:t>
            </w:r>
            <w:proofErr w:type="spellEnd"/>
            <w:r>
              <w:t>:_________</w:t>
            </w:r>
          </w:p>
        </w:tc>
      </w:tr>
      <w:tr w:rsidR="003953BE">
        <w:tc>
          <w:tcPr>
            <w:tcW w:w="3099" w:type="dxa"/>
            <w:vAlign w:val="center"/>
          </w:tcPr>
          <w:p w:rsidR="003953BE" w:rsidRPr="007076F9" w:rsidRDefault="003953BE" w:rsidP="006875DD">
            <w:pPr>
              <w:numPr>
                <w:ilvl w:val="12"/>
                <w:numId w:val="0"/>
              </w:numPr>
              <w:spacing w:beforeLines="60" w:afterLines="60" w:line="240" w:lineRule="auto"/>
              <w:rPr>
                <w:b/>
                <w:u w:val="single"/>
              </w:rPr>
            </w:pPr>
            <w:r w:rsidRPr="007076F9">
              <w:rPr>
                <w:b/>
                <w:u w:val="single"/>
              </w:rPr>
              <w:t>Catchment Area</w:t>
            </w:r>
          </w:p>
        </w:tc>
        <w:tc>
          <w:tcPr>
            <w:tcW w:w="6223" w:type="dxa"/>
            <w:gridSpan w:val="3"/>
            <w:vAlign w:val="center"/>
          </w:tcPr>
          <w:p w:rsidR="003953BE" w:rsidRDefault="000669F2" w:rsidP="006875DD">
            <w:pPr>
              <w:spacing w:beforeLines="60" w:afterLines="60" w:line="240" w:lineRule="auto"/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53BE">
              <w:instrText xml:space="preserve"> FORMCHECKBOX </w:instrText>
            </w:r>
            <w:r>
              <w:fldChar w:fldCharType="end"/>
            </w:r>
            <w:r w:rsidR="003953BE">
              <w:t xml:space="preserve"> Urban  </w:t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53BE">
              <w:instrText xml:space="preserve"> FORMCHECKBOX </w:instrText>
            </w:r>
            <w:r>
              <w:fldChar w:fldCharType="end"/>
            </w:r>
            <w:r w:rsidR="003953BE">
              <w:t xml:space="preserve"> Rural  </w:t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53BE">
              <w:instrText xml:space="preserve"> FORMCHECKBOX </w:instrText>
            </w:r>
            <w:r>
              <w:fldChar w:fldCharType="end"/>
            </w:r>
            <w:proofErr w:type="spellStart"/>
            <w:r w:rsidR="003953BE">
              <w:t>Periurban</w:t>
            </w:r>
            <w:proofErr w:type="spellEnd"/>
            <w:r w:rsidR="003953BE">
              <w:t xml:space="preserve">  </w:t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53BE">
              <w:instrText xml:space="preserve"> FORMCHECKBOX </w:instrText>
            </w:r>
            <w:r>
              <w:fldChar w:fldCharType="end"/>
            </w:r>
            <w:r w:rsidR="003953BE">
              <w:t xml:space="preserve"> Displaced persons/refugees</w:t>
            </w:r>
          </w:p>
          <w:p w:rsidR="003953BE" w:rsidRDefault="000669F2" w:rsidP="006875DD">
            <w:pPr>
              <w:spacing w:beforeLines="60" w:afterLines="60" w:line="240" w:lineRule="auto"/>
              <w:rPr>
                <w:b/>
                <w:i/>
                <w:sz w:val="20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53BE">
              <w:instrText xml:space="preserve"> FORMCHECKBOX </w:instrText>
            </w:r>
            <w:r>
              <w:fldChar w:fldCharType="end"/>
            </w:r>
            <w:r w:rsidR="003953BE">
              <w:t xml:space="preserve"> Other, specify  _________________________</w:t>
            </w:r>
          </w:p>
        </w:tc>
      </w:tr>
      <w:tr w:rsidR="003953BE">
        <w:tc>
          <w:tcPr>
            <w:tcW w:w="9322" w:type="dxa"/>
            <w:gridSpan w:val="4"/>
            <w:vAlign w:val="center"/>
          </w:tcPr>
          <w:p w:rsidR="003953BE" w:rsidRDefault="003953BE" w:rsidP="006875DD">
            <w:pPr>
              <w:spacing w:beforeLines="60" w:afterLines="60" w:line="240" w:lineRule="auto"/>
              <w:rPr>
                <w:b/>
                <w:sz w:val="28"/>
                <w:szCs w:val="28"/>
                <w:u w:val="single"/>
              </w:rPr>
            </w:pPr>
            <w:r w:rsidRPr="00AF4EF4">
              <w:rPr>
                <w:b/>
                <w:sz w:val="28"/>
                <w:szCs w:val="28"/>
                <w:u w:val="single"/>
              </w:rPr>
              <w:t>Assessment of transmission intensity</w:t>
            </w:r>
          </w:p>
          <w:p w:rsidR="00517AAC" w:rsidRPr="00AF4EF4" w:rsidRDefault="00517AAC" w:rsidP="006875DD">
            <w:pPr>
              <w:spacing w:beforeLines="60" w:afterLines="6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9977DF">
        <w:tc>
          <w:tcPr>
            <w:tcW w:w="3099" w:type="dxa"/>
            <w:vAlign w:val="center"/>
          </w:tcPr>
          <w:p w:rsidR="009977DF" w:rsidRDefault="009977DF" w:rsidP="006875DD">
            <w:pPr>
              <w:spacing w:beforeLines="60" w:afterLines="60" w:line="240" w:lineRule="auto"/>
              <w:rPr>
                <w:b/>
              </w:rPr>
            </w:pPr>
            <w:r>
              <w:rPr>
                <w:b/>
              </w:rPr>
              <w:t>Annual Parasitological Incidence</w:t>
            </w:r>
          </w:p>
        </w:tc>
        <w:tc>
          <w:tcPr>
            <w:tcW w:w="6223" w:type="dxa"/>
            <w:gridSpan w:val="3"/>
            <w:vAlign w:val="center"/>
          </w:tcPr>
          <w:p w:rsidR="009977DF" w:rsidRPr="00270AD4" w:rsidRDefault="000669F2" w:rsidP="006875DD">
            <w:pPr>
              <w:spacing w:beforeLines="60" w:afterLines="60" w:line="240" w:lineRule="auto"/>
            </w:pPr>
            <w:r w:rsidRPr="00270A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977DF" w:rsidRPr="00270AD4">
              <w:instrText xml:space="preserve"> FORMCHECKBOX </w:instrText>
            </w:r>
            <w:r w:rsidRPr="00270AD4">
              <w:fldChar w:fldCharType="end"/>
            </w:r>
            <w:r w:rsidR="009977DF">
              <w:t xml:space="preserve"> Unknown  </w:t>
            </w:r>
            <w:r w:rsidRPr="00270A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977DF" w:rsidRPr="00270AD4">
              <w:instrText xml:space="preserve"> FORMCHECKBOX </w:instrText>
            </w:r>
            <w:r w:rsidRPr="00270AD4">
              <w:fldChar w:fldCharType="end"/>
            </w:r>
            <w:r w:rsidR="009977DF">
              <w:t xml:space="preserve"> Estimated </w:t>
            </w:r>
            <w:r w:rsidR="00D830FC">
              <w:t xml:space="preserve">API </w:t>
            </w:r>
            <w:r w:rsidR="009977DF">
              <w:t xml:space="preserve">: </w:t>
            </w:r>
            <w:r>
              <w:rPr>
                <w:b/>
                <w:sz w:val="32"/>
                <w:szCs w:val="32"/>
              </w:rPr>
              <w:fldChar w:fldCharType="begin">
                <w:ffData>
                  <w:name w:val="Text958"/>
                  <w:enabled/>
                  <w:calcOnExit w:val="0"/>
                  <w:textInput/>
                </w:ffData>
              </w:fldChar>
            </w:r>
            <w:r w:rsidR="00D830FC">
              <w:rPr>
                <w:b/>
                <w:sz w:val="32"/>
                <w:szCs w:val="32"/>
              </w:rPr>
              <w:instrText xml:space="preserve"> FORMTEXT </w:instrText>
            </w:r>
            <w:r>
              <w:rPr>
                <w:b/>
                <w:sz w:val="32"/>
                <w:szCs w:val="32"/>
              </w:rPr>
            </w:r>
            <w:r>
              <w:rPr>
                <w:b/>
                <w:sz w:val="32"/>
                <w:szCs w:val="32"/>
              </w:rPr>
              <w:fldChar w:fldCharType="separate"/>
            </w:r>
            <w:r w:rsidR="00D830FC">
              <w:rPr>
                <w:rFonts w:ascii="Arial Unicode MS" w:hAnsi="Arial Unicode MS" w:cs="Arial Unicode MS"/>
                <w:b/>
                <w:noProof/>
                <w:sz w:val="32"/>
                <w:szCs w:val="32"/>
              </w:rPr>
              <w:t> </w:t>
            </w:r>
            <w:r w:rsidR="00D830FC">
              <w:rPr>
                <w:rFonts w:ascii="Arial Unicode MS" w:hAnsi="Arial Unicode MS" w:cs="Arial Unicode MS"/>
                <w:b/>
                <w:noProof/>
                <w:sz w:val="32"/>
                <w:szCs w:val="32"/>
              </w:rPr>
              <w:t> </w:t>
            </w:r>
            <w:r w:rsidR="00D830FC">
              <w:rPr>
                <w:rFonts w:ascii="Arial Unicode MS" w:hAnsi="Arial Unicode MS" w:cs="Arial Unicode MS"/>
                <w:b/>
                <w:noProof/>
                <w:sz w:val="32"/>
                <w:szCs w:val="32"/>
              </w:rPr>
              <w:t> </w:t>
            </w:r>
            <w:r w:rsidR="00D830FC">
              <w:rPr>
                <w:rFonts w:ascii="Arial Unicode MS" w:hAnsi="Arial Unicode MS" w:cs="Arial Unicode MS"/>
                <w:b/>
                <w:noProof/>
                <w:sz w:val="32"/>
                <w:szCs w:val="32"/>
              </w:rPr>
              <w:t> </w:t>
            </w:r>
            <w:r w:rsidR="00D830FC">
              <w:rPr>
                <w:rFonts w:ascii="Arial Unicode MS" w:hAnsi="Arial Unicode MS" w:cs="Arial Unicode MS"/>
                <w:b/>
                <w:noProof/>
                <w:sz w:val="32"/>
                <w:szCs w:val="32"/>
              </w:rPr>
              <w:t> </w:t>
            </w:r>
            <w:r>
              <w:rPr>
                <w:b/>
                <w:sz w:val="32"/>
                <w:szCs w:val="32"/>
              </w:rPr>
              <w:fldChar w:fldCharType="end"/>
            </w:r>
            <w:r w:rsidR="00D830FC">
              <w:t xml:space="preserve">    in __________(Year) </w:t>
            </w:r>
          </w:p>
        </w:tc>
      </w:tr>
      <w:tr w:rsidR="003953BE">
        <w:tc>
          <w:tcPr>
            <w:tcW w:w="3099" w:type="dxa"/>
            <w:vAlign w:val="center"/>
          </w:tcPr>
          <w:p w:rsidR="003953BE" w:rsidRDefault="003953BE" w:rsidP="006875DD">
            <w:pPr>
              <w:spacing w:beforeLines="60" w:afterLines="60" w:line="240" w:lineRule="auto"/>
              <w:rPr>
                <w:b/>
              </w:rPr>
            </w:pPr>
            <w:r>
              <w:rPr>
                <w:b/>
              </w:rPr>
              <w:t>Parasite prevalence</w:t>
            </w:r>
            <w:r w:rsidR="007759F0">
              <w:rPr>
                <w:b/>
              </w:rPr>
              <w:t xml:space="preserve"> (age)</w:t>
            </w:r>
          </w:p>
        </w:tc>
        <w:tc>
          <w:tcPr>
            <w:tcW w:w="6223" w:type="dxa"/>
            <w:gridSpan w:val="3"/>
            <w:vAlign w:val="center"/>
          </w:tcPr>
          <w:p w:rsidR="003953BE" w:rsidRPr="00270AD4" w:rsidRDefault="000669F2" w:rsidP="006875DD">
            <w:pPr>
              <w:spacing w:beforeLines="60" w:afterLines="60" w:line="240" w:lineRule="auto"/>
            </w:pPr>
            <w:r w:rsidRPr="00270A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53BE" w:rsidRPr="00270AD4">
              <w:instrText xml:space="preserve"> FORMCHECKBOX </w:instrText>
            </w:r>
            <w:r w:rsidRPr="00270AD4">
              <w:fldChar w:fldCharType="end"/>
            </w:r>
            <w:r w:rsidR="003953BE">
              <w:t xml:space="preserve"> Unknown  </w:t>
            </w:r>
            <w:r w:rsidRPr="00270A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53BE" w:rsidRPr="00270AD4">
              <w:instrText xml:space="preserve"> FORMCHECKBOX </w:instrText>
            </w:r>
            <w:r w:rsidRPr="00270AD4">
              <w:fldChar w:fldCharType="end"/>
            </w:r>
            <w:r w:rsidR="003953BE">
              <w:t xml:space="preserve"> Estimated prevalence:        in__________(Year)</w:t>
            </w:r>
          </w:p>
        </w:tc>
      </w:tr>
      <w:tr w:rsidR="00D830FC" w:rsidTr="00D147BF">
        <w:tc>
          <w:tcPr>
            <w:tcW w:w="3099" w:type="dxa"/>
            <w:vAlign w:val="center"/>
          </w:tcPr>
          <w:p w:rsidR="00D830FC" w:rsidRDefault="00D830FC" w:rsidP="006875DD">
            <w:pPr>
              <w:spacing w:beforeLines="60" w:afterLines="60" w:line="240" w:lineRule="auto"/>
              <w:rPr>
                <w:b/>
              </w:rPr>
            </w:pPr>
            <w:r>
              <w:rPr>
                <w:b/>
              </w:rPr>
              <w:t>Annual EIR</w:t>
            </w:r>
          </w:p>
        </w:tc>
        <w:tc>
          <w:tcPr>
            <w:tcW w:w="6223" w:type="dxa"/>
            <w:gridSpan w:val="3"/>
            <w:vAlign w:val="center"/>
          </w:tcPr>
          <w:p w:rsidR="00D830FC" w:rsidRDefault="000669F2" w:rsidP="006875DD">
            <w:pPr>
              <w:spacing w:beforeLines="60" w:afterLines="60" w:line="240" w:lineRule="auto"/>
            </w:pPr>
            <w:r w:rsidRPr="00270A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830FC" w:rsidRPr="00270AD4">
              <w:instrText xml:space="preserve"> FORMCHECKBOX </w:instrText>
            </w:r>
            <w:r w:rsidRPr="00270AD4">
              <w:fldChar w:fldCharType="end"/>
            </w:r>
            <w:r w:rsidR="00D830FC">
              <w:t xml:space="preserve"> Unknown  </w:t>
            </w:r>
            <w:r w:rsidRPr="00270A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830FC" w:rsidRPr="00270AD4">
              <w:instrText xml:space="preserve"> FORMCHECKBOX </w:instrText>
            </w:r>
            <w:r w:rsidRPr="00270AD4">
              <w:fldChar w:fldCharType="end"/>
            </w:r>
            <w:r w:rsidR="00D830FC">
              <w:t xml:space="preserve"> Estimated EIR: </w:t>
            </w:r>
            <w:r>
              <w:rPr>
                <w:b/>
                <w:sz w:val="32"/>
                <w:szCs w:val="32"/>
              </w:rPr>
              <w:fldChar w:fldCharType="begin">
                <w:ffData>
                  <w:name w:val="Text958"/>
                  <w:enabled/>
                  <w:calcOnExit w:val="0"/>
                  <w:textInput/>
                </w:ffData>
              </w:fldChar>
            </w:r>
            <w:r w:rsidR="00D830FC">
              <w:rPr>
                <w:b/>
                <w:sz w:val="32"/>
                <w:szCs w:val="32"/>
              </w:rPr>
              <w:instrText xml:space="preserve"> FORMTEXT </w:instrText>
            </w:r>
            <w:r>
              <w:rPr>
                <w:b/>
                <w:sz w:val="32"/>
                <w:szCs w:val="32"/>
              </w:rPr>
            </w:r>
            <w:r>
              <w:rPr>
                <w:b/>
                <w:sz w:val="32"/>
                <w:szCs w:val="32"/>
              </w:rPr>
              <w:fldChar w:fldCharType="separate"/>
            </w:r>
            <w:r w:rsidR="00D830FC">
              <w:rPr>
                <w:rFonts w:ascii="Arial Unicode MS" w:hAnsi="Arial Unicode MS" w:cs="Arial Unicode MS"/>
                <w:b/>
                <w:noProof/>
                <w:sz w:val="32"/>
                <w:szCs w:val="32"/>
              </w:rPr>
              <w:t> </w:t>
            </w:r>
            <w:r w:rsidR="00D830FC">
              <w:rPr>
                <w:rFonts w:ascii="Arial Unicode MS" w:hAnsi="Arial Unicode MS" w:cs="Arial Unicode MS"/>
                <w:b/>
                <w:noProof/>
                <w:sz w:val="32"/>
                <w:szCs w:val="32"/>
              </w:rPr>
              <w:t> </w:t>
            </w:r>
            <w:r w:rsidR="00D830FC">
              <w:rPr>
                <w:rFonts w:ascii="Arial Unicode MS" w:hAnsi="Arial Unicode MS" w:cs="Arial Unicode MS"/>
                <w:b/>
                <w:noProof/>
                <w:sz w:val="32"/>
                <w:szCs w:val="32"/>
              </w:rPr>
              <w:t> </w:t>
            </w:r>
            <w:r w:rsidR="00D830FC">
              <w:rPr>
                <w:rFonts w:ascii="Arial Unicode MS" w:hAnsi="Arial Unicode MS" w:cs="Arial Unicode MS"/>
                <w:b/>
                <w:noProof/>
                <w:sz w:val="32"/>
                <w:szCs w:val="32"/>
              </w:rPr>
              <w:t> </w:t>
            </w:r>
            <w:r w:rsidR="00D830FC">
              <w:rPr>
                <w:rFonts w:ascii="Arial Unicode MS" w:hAnsi="Arial Unicode MS" w:cs="Arial Unicode MS"/>
                <w:b/>
                <w:noProof/>
                <w:sz w:val="32"/>
                <w:szCs w:val="32"/>
              </w:rPr>
              <w:t> </w:t>
            </w:r>
            <w:r>
              <w:rPr>
                <w:b/>
                <w:sz w:val="32"/>
                <w:szCs w:val="32"/>
              </w:rPr>
              <w:fldChar w:fldCharType="end"/>
            </w:r>
            <w:r w:rsidR="00D830FC">
              <w:t xml:space="preserve">    in __________(Year) </w:t>
            </w:r>
          </w:p>
        </w:tc>
      </w:tr>
      <w:tr w:rsidR="00D830FC">
        <w:tc>
          <w:tcPr>
            <w:tcW w:w="3099" w:type="dxa"/>
            <w:vAlign w:val="center"/>
          </w:tcPr>
          <w:p w:rsidR="007759F0" w:rsidRDefault="007759F0" w:rsidP="006875DD">
            <w:pPr>
              <w:spacing w:beforeLines="60" w:afterLines="60" w:line="240" w:lineRule="auto"/>
              <w:rPr>
                <w:b/>
              </w:rPr>
            </w:pPr>
          </w:p>
          <w:p w:rsidR="00D830FC" w:rsidRDefault="00D830FC" w:rsidP="006875DD">
            <w:pPr>
              <w:spacing w:beforeLines="60" w:afterLines="60" w:line="240" w:lineRule="auto"/>
              <w:rPr>
                <w:b/>
              </w:rPr>
            </w:pPr>
            <w:r>
              <w:rPr>
                <w:b/>
              </w:rPr>
              <w:t xml:space="preserve">Epidemiological Publications </w:t>
            </w:r>
          </w:p>
        </w:tc>
        <w:tc>
          <w:tcPr>
            <w:tcW w:w="6223" w:type="dxa"/>
            <w:gridSpan w:val="3"/>
            <w:vAlign w:val="center"/>
          </w:tcPr>
          <w:p w:rsidR="00D830FC" w:rsidRPr="00270AD4" w:rsidRDefault="00D830FC" w:rsidP="006875DD">
            <w:pPr>
              <w:spacing w:beforeLines="60" w:afterLines="60" w:line="240" w:lineRule="auto"/>
            </w:pPr>
            <w:r>
              <w:t>____________________________________</w:t>
            </w:r>
          </w:p>
        </w:tc>
      </w:tr>
      <w:tr w:rsidR="003953BE">
        <w:trPr>
          <w:trHeight w:val="397"/>
        </w:trPr>
        <w:tc>
          <w:tcPr>
            <w:tcW w:w="3099" w:type="dxa"/>
            <w:vAlign w:val="center"/>
          </w:tcPr>
          <w:p w:rsidR="003953BE" w:rsidRDefault="003953BE" w:rsidP="006875DD">
            <w:pPr>
              <w:spacing w:beforeLines="60" w:afterLines="60" w:line="240" w:lineRule="auto"/>
              <w:rPr>
                <w:b/>
              </w:rPr>
            </w:pPr>
            <w:r>
              <w:rPr>
                <w:b/>
              </w:rPr>
              <w:t>Is transmission seasonal?</w:t>
            </w:r>
          </w:p>
        </w:tc>
        <w:tc>
          <w:tcPr>
            <w:tcW w:w="6223" w:type="dxa"/>
            <w:gridSpan w:val="3"/>
            <w:vAlign w:val="center"/>
          </w:tcPr>
          <w:p w:rsidR="003953BE" w:rsidRPr="00270AD4" w:rsidRDefault="000669F2" w:rsidP="006875DD">
            <w:pPr>
              <w:spacing w:beforeLines="60" w:afterLines="60" w:line="240" w:lineRule="auto"/>
            </w:pPr>
            <w:r w:rsidRPr="00270AD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53BE" w:rsidRPr="00270AD4">
              <w:instrText xml:space="preserve"> FORMCHECKBOX </w:instrText>
            </w:r>
            <w:r w:rsidRPr="00270AD4">
              <w:fldChar w:fldCharType="end"/>
            </w:r>
            <w:r w:rsidR="003953BE" w:rsidRPr="00270AD4">
              <w:t xml:space="preserve"> </w:t>
            </w:r>
            <w:r w:rsidR="003953BE">
              <w:t xml:space="preserve">NO   </w:t>
            </w:r>
            <w:r w:rsidRPr="00270AD4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53BE" w:rsidRPr="00270AD4">
              <w:instrText xml:space="preserve"> FORMCHECKBOX </w:instrText>
            </w:r>
            <w:r w:rsidRPr="00270AD4">
              <w:fldChar w:fldCharType="end"/>
            </w:r>
            <w:r w:rsidR="003953BE">
              <w:t xml:space="preserve"> YES, specify months:</w:t>
            </w:r>
          </w:p>
        </w:tc>
      </w:tr>
      <w:tr w:rsidR="003953BE">
        <w:trPr>
          <w:trHeight w:val="557"/>
        </w:trPr>
        <w:tc>
          <w:tcPr>
            <w:tcW w:w="3099" w:type="dxa"/>
            <w:vAlign w:val="center"/>
          </w:tcPr>
          <w:p w:rsidR="003953BE" w:rsidRPr="00AF4EF4" w:rsidRDefault="003953BE" w:rsidP="006875DD">
            <w:pPr>
              <w:spacing w:beforeLines="60" w:afterLines="60"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Other </w:t>
            </w:r>
            <w:r w:rsidR="00356ACB">
              <w:rPr>
                <w:b/>
                <w:sz w:val="28"/>
                <w:szCs w:val="28"/>
                <w:u w:val="single"/>
              </w:rPr>
              <w:t xml:space="preserve">Available </w:t>
            </w:r>
            <w:r>
              <w:rPr>
                <w:b/>
                <w:sz w:val="28"/>
                <w:szCs w:val="28"/>
                <w:u w:val="single"/>
              </w:rPr>
              <w:t>Data:</w:t>
            </w:r>
          </w:p>
        </w:tc>
        <w:tc>
          <w:tcPr>
            <w:tcW w:w="6223" w:type="dxa"/>
            <w:gridSpan w:val="3"/>
            <w:vAlign w:val="center"/>
          </w:tcPr>
          <w:p w:rsidR="003953BE" w:rsidRDefault="000669F2" w:rsidP="006875DD">
            <w:pPr>
              <w:spacing w:beforeLines="60" w:afterLines="60" w:line="240" w:lineRule="auto"/>
            </w:pPr>
            <w:r w:rsidRPr="00270A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53BE" w:rsidRPr="00270AD4">
              <w:instrText xml:space="preserve"> FORMCHECKBOX </w:instrText>
            </w:r>
            <w:r w:rsidRPr="00270AD4">
              <w:fldChar w:fldCharType="end"/>
            </w:r>
            <w:r w:rsidR="003953BE">
              <w:t xml:space="preserve"> </w:t>
            </w:r>
            <w:proofErr w:type="spellStart"/>
            <w:r w:rsidR="003953BE">
              <w:t>Prev</w:t>
            </w:r>
            <w:r w:rsidR="009F184B">
              <w:t>e</w:t>
            </w:r>
            <w:r w:rsidR="003953BE">
              <w:t>lance</w:t>
            </w:r>
            <w:proofErr w:type="spellEnd"/>
            <w:r w:rsidR="003953BE">
              <w:t xml:space="preserve"> </w:t>
            </w:r>
            <w:r w:rsidRPr="00270A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53BE" w:rsidRPr="00270AD4">
              <w:instrText xml:space="preserve"> FORMCHECKBOX </w:instrText>
            </w:r>
            <w:r w:rsidRPr="00270AD4">
              <w:fldChar w:fldCharType="end"/>
            </w:r>
            <w:r w:rsidR="003953BE">
              <w:t xml:space="preserve"> Entomology  </w:t>
            </w:r>
            <w:r w:rsidRPr="00270AD4"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53BE" w:rsidRPr="00270AD4">
              <w:instrText xml:space="preserve"> FORMCHECKBOX </w:instrText>
            </w:r>
            <w:r w:rsidRPr="00270AD4">
              <w:fldChar w:fldCharType="end"/>
            </w:r>
            <w:r w:rsidR="003953BE">
              <w:t xml:space="preserve"> Host Polymorphisms </w:t>
            </w:r>
          </w:p>
        </w:tc>
      </w:tr>
    </w:tbl>
    <w:p w:rsidR="003953BE" w:rsidRDefault="003953BE" w:rsidP="007076F9"/>
    <w:p w:rsidR="003953BE" w:rsidRPr="007076F9" w:rsidRDefault="003953BE">
      <w:pPr>
        <w:spacing w:after="0"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highlight w:val="yellow"/>
          <w:u w:val="single"/>
        </w:rPr>
        <w:br w:type="page"/>
      </w:r>
      <w:proofErr w:type="gramStart"/>
      <w:r w:rsidRPr="009D3680">
        <w:rPr>
          <w:b/>
          <w:sz w:val="40"/>
          <w:szCs w:val="40"/>
          <w:u w:val="single"/>
        </w:rPr>
        <w:lastRenderedPageBreak/>
        <w:t>APPENDIX  II</w:t>
      </w:r>
      <w:proofErr w:type="gramEnd"/>
      <w:r w:rsidRPr="009D3680">
        <w:rPr>
          <w:b/>
          <w:sz w:val="40"/>
          <w:szCs w:val="40"/>
          <w:u w:val="single"/>
        </w:rPr>
        <w:tab/>
      </w:r>
      <w:r w:rsidRPr="009D3680">
        <w:rPr>
          <w:b/>
          <w:sz w:val="40"/>
          <w:szCs w:val="40"/>
          <w:u w:val="single"/>
        </w:rPr>
        <w:tab/>
        <w:t xml:space="preserve">Treatment </w:t>
      </w:r>
      <w:commentRangeStart w:id="3"/>
      <w:r w:rsidRPr="009D3680">
        <w:rPr>
          <w:b/>
          <w:sz w:val="40"/>
          <w:szCs w:val="40"/>
          <w:u w:val="single"/>
        </w:rPr>
        <w:t>Regimens</w:t>
      </w:r>
      <w:commentRangeEnd w:id="3"/>
      <w:r w:rsidR="00FA0305">
        <w:rPr>
          <w:rStyle w:val="CommentReference"/>
        </w:rPr>
        <w:commentReference w:id="3"/>
      </w:r>
      <w:r w:rsidR="00FA0305">
        <w:rPr>
          <w:b/>
          <w:sz w:val="40"/>
          <w:szCs w:val="40"/>
          <w:u w:val="single"/>
        </w:rPr>
        <w:t xml:space="preserve">  </w:t>
      </w:r>
    </w:p>
    <w:p w:rsidR="003953BE" w:rsidRDefault="003953BE">
      <w:pPr>
        <w:spacing w:after="0" w:line="240" w:lineRule="auto"/>
      </w:pPr>
    </w:p>
    <w:p w:rsidR="003953BE" w:rsidRDefault="003953BE">
      <w:pPr>
        <w:spacing w:after="0" w:line="240" w:lineRule="auto"/>
      </w:pPr>
    </w:p>
    <w:p w:rsidR="003953BE" w:rsidRDefault="003953BE" w:rsidP="00F42DBF">
      <w:r w:rsidRPr="00FA0305">
        <w:t xml:space="preserve">3.1.3   DETAILS FOR EACH REGIMEN </w:t>
      </w:r>
      <w:proofErr w:type="gramStart"/>
      <w:r w:rsidRPr="00FA0305">
        <w:t>AVAILABLE  (</w:t>
      </w:r>
      <w:proofErr w:type="gramEnd"/>
      <w:r w:rsidRPr="00FA0305">
        <w:t>hidden but can click to retrieve set protocols)</w:t>
      </w:r>
    </w:p>
    <w:p w:rsidR="003953BE" w:rsidRDefault="003953BE" w:rsidP="00F42DBF">
      <w:r>
        <w:t xml:space="preserve">NB level of detail for PK will be critical </w:t>
      </w:r>
    </w:p>
    <w:p w:rsidR="003953BE" w:rsidRDefault="003953BE" w:rsidP="00783745">
      <w:r>
        <w:t xml:space="preserve">How Many Drugs   </w:t>
      </w:r>
      <w:r w:rsidR="000669F2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0669F2">
        <w:fldChar w:fldCharType="end"/>
      </w:r>
      <w:r>
        <w:t xml:space="preserve"> </w:t>
      </w:r>
      <w:r w:rsidR="00356ACB" w:rsidRPr="00356ACB">
        <w:rPr>
          <w:color w:val="FF0000"/>
        </w:rPr>
        <w:t>(a single drug or co-formulation)</w:t>
      </w:r>
    </w:p>
    <w:p w:rsidR="00FA0305" w:rsidRDefault="003953BE" w:rsidP="00783745">
      <w:r w:rsidRPr="007D5A3C">
        <w:rPr>
          <w:highlight w:val="yellow"/>
        </w:rPr>
        <w:t>Drug 1:</w:t>
      </w:r>
      <w:r>
        <w:rPr>
          <w:highlight w:val="yellow"/>
        </w:rPr>
        <w:t xml:space="preserve">  AL</w:t>
      </w:r>
      <w:r>
        <w:t xml:space="preserve">     Formulation:</w:t>
      </w:r>
      <w:r w:rsidR="00FA0305">
        <w:t xml:space="preserve">  </w:t>
      </w:r>
      <w:r>
        <w:t>Tablet</w:t>
      </w:r>
      <w:r w:rsidR="00FA0305">
        <w:t xml:space="preserve"> </w:t>
      </w:r>
      <w:r>
        <w:t>/</w:t>
      </w:r>
      <w:r w:rsidR="00FA0305">
        <w:t xml:space="preserve"> </w:t>
      </w:r>
      <w:commentRangeStart w:id="4"/>
      <w:r>
        <w:t>Dispersal</w:t>
      </w:r>
      <w:commentRangeEnd w:id="4"/>
      <w:r w:rsidR="00FA0305">
        <w:rPr>
          <w:rStyle w:val="CommentReference"/>
        </w:rPr>
        <w:commentReference w:id="4"/>
      </w:r>
      <w:r>
        <w:t xml:space="preserve">     </w:t>
      </w:r>
    </w:p>
    <w:p w:rsidR="003953BE" w:rsidRDefault="003953BE" w:rsidP="00783745">
      <w:proofErr w:type="spellStart"/>
      <w:r>
        <w:t>Manufacturer</w:t>
      </w:r>
      <w:proofErr w:type="gramStart"/>
      <w:r>
        <w:t>:_</w:t>
      </w:r>
      <w:proofErr w:type="gramEnd"/>
      <w:r>
        <w:t>___________</w:t>
      </w:r>
      <w:r w:rsidR="00FA0305">
        <w:t>B</w:t>
      </w:r>
      <w:r w:rsidR="008407D3">
        <w:t>atch</w:t>
      </w:r>
      <w:proofErr w:type="spellEnd"/>
      <w:r w:rsidR="008407D3">
        <w:t xml:space="preserve"> n</w:t>
      </w:r>
      <w:r w:rsidR="00FA0305">
        <w:t>umber: __________   E</w:t>
      </w:r>
      <w:r w:rsidR="008407D3">
        <w:t>xpiry date</w:t>
      </w:r>
      <w:r w:rsidR="00FA0305">
        <w:t>:__________</w:t>
      </w:r>
    </w:p>
    <w:p w:rsidR="00FA0305" w:rsidRDefault="00FA0305" w:rsidP="00B31AFA">
      <w:r>
        <w:t>Storage of Medication:   Room Temperature / Fridge</w:t>
      </w:r>
    </w:p>
    <w:p w:rsidR="003953BE" w:rsidRDefault="003953BE" w:rsidP="00B31AFA">
      <w:r>
        <w:t xml:space="preserve">Number of Doses:  ______       Number of Days of treatment:  ______     </w:t>
      </w:r>
    </w:p>
    <w:p w:rsidR="003953BE" w:rsidRDefault="003953BE" w:rsidP="00B31AFA">
      <w:r>
        <w:t>Dosing by Age or Weight</w:t>
      </w:r>
      <w:proofErr w:type="gramStart"/>
      <w:r>
        <w:t>:_</w:t>
      </w:r>
      <w:proofErr w:type="gramEnd"/>
      <w:r>
        <w:t xml:space="preserve">_____  </w:t>
      </w:r>
      <w:r w:rsidR="00FA0305">
        <w:tab/>
      </w:r>
      <w:r w:rsidRPr="00FA0305">
        <w:rPr>
          <w:color w:val="FF0000"/>
        </w:rPr>
        <w:t>Attach regimen details:</w:t>
      </w:r>
    </w:p>
    <w:p w:rsidR="00FA0305" w:rsidRDefault="00FA0305" w:rsidP="00B31AF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3953BE">
        <w:tc>
          <w:tcPr>
            <w:tcW w:w="1320" w:type="dxa"/>
          </w:tcPr>
          <w:p w:rsidR="003953BE" w:rsidRDefault="003953BE" w:rsidP="00783745"/>
        </w:tc>
        <w:tc>
          <w:tcPr>
            <w:tcW w:w="1320" w:type="dxa"/>
          </w:tcPr>
          <w:p w:rsidR="003953BE" w:rsidRDefault="003953BE" w:rsidP="00B31AFA">
            <w:r>
              <w:t>Day 0</w:t>
            </w:r>
          </w:p>
        </w:tc>
        <w:tc>
          <w:tcPr>
            <w:tcW w:w="1320" w:type="dxa"/>
          </w:tcPr>
          <w:p w:rsidR="003953BE" w:rsidRDefault="003953BE" w:rsidP="00B31AFA">
            <w:r>
              <w:t>Day 1</w:t>
            </w:r>
          </w:p>
        </w:tc>
        <w:tc>
          <w:tcPr>
            <w:tcW w:w="1320" w:type="dxa"/>
          </w:tcPr>
          <w:p w:rsidR="003953BE" w:rsidRDefault="003953BE" w:rsidP="00783745">
            <w:r>
              <w:t>Day 2</w:t>
            </w:r>
          </w:p>
        </w:tc>
        <w:tc>
          <w:tcPr>
            <w:tcW w:w="1320" w:type="dxa"/>
          </w:tcPr>
          <w:p w:rsidR="003953BE" w:rsidRDefault="003953BE" w:rsidP="00783745">
            <w:r>
              <w:t>Day3</w:t>
            </w:r>
          </w:p>
        </w:tc>
        <w:tc>
          <w:tcPr>
            <w:tcW w:w="1321" w:type="dxa"/>
          </w:tcPr>
          <w:p w:rsidR="003953BE" w:rsidRDefault="003953BE" w:rsidP="00783745">
            <w:r>
              <w:t xml:space="preserve">Day4 </w:t>
            </w:r>
          </w:p>
        </w:tc>
        <w:tc>
          <w:tcPr>
            <w:tcW w:w="1321" w:type="dxa"/>
          </w:tcPr>
          <w:p w:rsidR="003953BE" w:rsidRDefault="003953BE" w:rsidP="00783745">
            <w:r>
              <w:t>…</w:t>
            </w:r>
          </w:p>
        </w:tc>
      </w:tr>
      <w:tr w:rsidR="003953BE">
        <w:tc>
          <w:tcPr>
            <w:tcW w:w="1320" w:type="dxa"/>
          </w:tcPr>
          <w:p w:rsidR="003953BE" w:rsidRDefault="003953BE" w:rsidP="00783745">
            <w:r>
              <w:t>Dose1</w:t>
            </w:r>
          </w:p>
        </w:tc>
        <w:tc>
          <w:tcPr>
            <w:tcW w:w="1320" w:type="dxa"/>
            <w:shd w:val="clear" w:color="auto" w:fill="BFBFBF"/>
          </w:tcPr>
          <w:p w:rsidR="003953BE" w:rsidRDefault="003953BE" w:rsidP="00783745"/>
        </w:tc>
        <w:tc>
          <w:tcPr>
            <w:tcW w:w="1320" w:type="dxa"/>
            <w:shd w:val="clear" w:color="auto" w:fill="BFBFBF"/>
          </w:tcPr>
          <w:p w:rsidR="003953BE" w:rsidRDefault="003953BE" w:rsidP="00783745"/>
        </w:tc>
        <w:tc>
          <w:tcPr>
            <w:tcW w:w="1320" w:type="dxa"/>
            <w:shd w:val="clear" w:color="auto" w:fill="BFBFBF"/>
          </w:tcPr>
          <w:p w:rsidR="003953BE" w:rsidRDefault="003953BE" w:rsidP="00783745"/>
        </w:tc>
        <w:tc>
          <w:tcPr>
            <w:tcW w:w="1320" w:type="dxa"/>
          </w:tcPr>
          <w:p w:rsidR="003953BE" w:rsidRDefault="003953BE" w:rsidP="00783745"/>
        </w:tc>
        <w:tc>
          <w:tcPr>
            <w:tcW w:w="1321" w:type="dxa"/>
          </w:tcPr>
          <w:p w:rsidR="003953BE" w:rsidRDefault="003953BE" w:rsidP="00783745"/>
        </w:tc>
        <w:tc>
          <w:tcPr>
            <w:tcW w:w="1321" w:type="dxa"/>
          </w:tcPr>
          <w:p w:rsidR="003953BE" w:rsidRDefault="003953BE" w:rsidP="00783745"/>
        </w:tc>
      </w:tr>
      <w:tr w:rsidR="003953BE">
        <w:tc>
          <w:tcPr>
            <w:tcW w:w="1320" w:type="dxa"/>
          </w:tcPr>
          <w:p w:rsidR="003953BE" w:rsidRDefault="003953BE" w:rsidP="00B31AFA">
            <w:r>
              <w:t>Dose2</w:t>
            </w:r>
          </w:p>
        </w:tc>
        <w:tc>
          <w:tcPr>
            <w:tcW w:w="1320" w:type="dxa"/>
            <w:shd w:val="clear" w:color="auto" w:fill="BFBFBF"/>
          </w:tcPr>
          <w:p w:rsidR="003953BE" w:rsidRDefault="003953BE" w:rsidP="00783745"/>
        </w:tc>
        <w:tc>
          <w:tcPr>
            <w:tcW w:w="1320" w:type="dxa"/>
            <w:shd w:val="clear" w:color="auto" w:fill="BFBFBF"/>
          </w:tcPr>
          <w:p w:rsidR="003953BE" w:rsidRDefault="003953BE" w:rsidP="00783745"/>
        </w:tc>
        <w:tc>
          <w:tcPr>
            <w:tcW w:w="1320" w:type="dxa"/>
            <w:shd w:val="clear" w:color="auto" w:fill="BFBFBF"/>
          </w:tcPr>
          <w:p w:rsidR="003953BE" w:rsidRDefault="003953BE" w:rsidP="00783745"/>
        </w:tc>
        <w:tc>
          <w:tcPr>
            <w:tcW w:w="1320" w:type="dxa"/>
          </w:tcPr>
          <w:p w:rsidR="003953BE" w:rsidRDefault="003953BE" w:rsidP="00783745"/>
        </w:tc>
        <w:tc>
          <w:tcPr>
            <w:tcW w:w="1321" w:type="dxa"/>
          </w:tcPr>
          <w:p w:rsidR="003953BE" w:rsidRDefault="003953BE" w:rsidP="00783745"/>
        </w:tc>
        <w:tc>
          <w:tcPr>
            <w:tcW w:w="1321" w:type="dxa"/>
          </w:tcPr>
          <w:p w:rsidR="003953BE" w:rsidRDefault="003953BE" w:rsidP="00783745"/>
        </w:tc>
      </w:tr>
      <w:tr w:rsidR="003953BE">
        <w:tc>
          <w:tcPr>
            <w:tcW w:w="1320" w:type="dxa"/>
          </w:tcPr>
          <w:p w:rsidR="003953BE" w:rsidRDefault="003953BE" w:rsidP="00B31AFA">
            <w:r>
              <w:t>Dose3</w:t>
            </w:r>
          </w:p>
        </w:tc>
        <w:tc>
          <w:tcPr>
            <w:tcW w:w="1320" w:type="dxa"/>
          </w:tcPr>
          <w:p w:rsidR="003953BE" w:rsidRDefault="003953BE" w:rsidP="00783745"/>
        </w:tc>
        <w:tc>
          <w:tcPr>
            <w:tcW w:w="1320" w:type="dxa"/>
          </w:tcPr>
          <w:p w:rsidR="003953BE" w:rsidRDefault="003953BE" w:rsidP="00783745"/>
        </w:tc>
        <w:tc>
          <w:tcPr>
            <w:tcW w:w="1320" w:type="dxa"/>
          </w:tcPr>
          <w:p w:rsidR="003953BE" w:rsidRDefault="003953BE" w:rsidP="00783745"/>
        </w:tc>
        <w:tc>
          <w:tcPr>
            <w:tcW w:w="1320" w:type="dxa"/>
          </w:tcPr>
          <w:p w:rsidR="003953BE" w:rsidRDefault="003953BE" w:rsidP="00783745"/>
        </w:tc>
        <w:tc>
          <w:tcPr>
            <w:tcW w:w="1321" w:type="dxa"/>
          </w:tcPr>
          <w:p w:rsidR="003953BE" w:rsidRDefault="003953BE" w:rsidP="00783745"/>
        </w:tc>
        <w:tc>
          <w:tcPr>
            <w:tcW w:w="1321" w:type="dxa"/>
          </w:tcPr>
          <w:p w:rsidR="003953BE" w:rsidRDefault="003953BE" w:rsidP="00783745"/>
        </w:tc>
      </w:tr>
    </w:tbl>
    <w:p w:rsidR="00FA0305" w:rsidRDefault="00FA0305" w:rsidP="00783745"/>
    <w:p w:rsidR="00FA0305" w:rsidRDefault="008407D3" w:rsidP="00FA0305">
      <w:pPr>
        <w:spacing w:after="0" w:line="240" w:lineRule="auto"/>
      </w:pPr>
      <w:r>
        <w:t>Level supervision</w:t>
      </w:r>
      <w:r w:rsidR="00FA0305">
        <w:t xml:space="preserve">: Yes  </w:t>
      </w:r>
      <w:r w:rsidR="00FA0305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FA0305">
        <w:instrText xml:space="preserve"> FORMCHECKBOX </w:instrText>
      </w:r>
      <w:r w:rsidR="00FA0305">
        <w:fldChar w:fldCharType="end"/>
      </w:r>
      <w:r w:rsidR="00FA0305">
        <w:t xml:space="preserve">   No  </w:t>
      </w:r>
      <w:r w:rsidR="00FA0305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FA0305">
        <w:instrText xml:space="preserve"> FORMCHECKBOX </w:instrText>
      </w:r>
      <w:r w:rsidR="00FA0305">
        <w:fldChar w:fldCharType="end"/>
      </w:r>
      <w:r w:rsidR="00FA0305">
        <w:t xml:space="preserve"> </w:t>
      </w:r>
    </w:p>
    <w:p w:rsidR="003953BE" w:rsidRDefault="00FA0305" w:rsidP="00FA0305">
      <w:pPr>
        <w:spacing w:after="0" w:line="240" w:lineRule="auto"/>
        <w:ind w:left="1440"/>
      </w:pPr>
      <w:r>
        <w:t xml:space="preserve">If Yes:   All Doses  </w:t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  Partial </w:t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</w:t>
      </w:r>
    </w:p>
    <w:p w:rsidR="00FA0305" w:rsidRDefault="00FA0305" w:rsidP="00FA0305">
      <w:pPr>
        <w:spacing w:after="0" w:line="240" w:lineRule="auto"/>
        <w:ind w:left="1440"/>
      </w:pPr>
      <w:r>
        <w:t>If Partial: Explain: ________________________</w:t>
      </w:r>
    </w:p>
    <w:p w:rsidR="00D6376A" w:rsidRDefault="00D6376A" w:rsidP="00FA0305">
      <w:pPr>
        <w:spacing w:before="240"/>
      </w:pPr>
      <w:r>
        <w:t>Special instructions</w:t>
      </w:r>
      <w:r w:rsidR="00FA0305">
        <w:t xml:space="preserve">: </w:t>
      </w:r>
      <w:r w:rsidR="00FA0305">
        <w:tab/>
      </w:r>
      <w:r w:rsidR="00FA0305">
        <w:tab/>
        <w:t>W</w:t>
      </w:r>
      <w:r>
        <w:t xml:space="preserve">ith food intake </w:t>
      </w:r>
      <w:r w:rsidR="00FA0305">
        <w:t xml:space="preserve">  etc</w:t>
      </w:r>
    </w:p>
    <w:p w:rsidR="003953BE" w:rsidRDefault="003953BE" w:rsidP="00783745">
      <w:r>
        <w:t xml:space="preserve">Comments: ____________________ </w:t>
      </w:r>
      <w:proofErr w:type="spellStart"/>
      <w:r>
        <w:t>eg</w:t>
      </w:r>
      <w:proofErr w:type="spellEnd"/>
      <w:r>
        <w:t xml:space="preserve"> major deviations from norm</w:t>
      </w:r>
    </w:p>
    <w:p w:rsidR="00FA0305" w:rsidRDefault="00FA0305" w:rsidP="00FA0305">
      <w:pPr>
        <w:rPr>
          <w:highlight w:val="yellow"/>
        </w:rPr>
      </w:pPr>
    </w:p>
    <w:p w:rsidR="00FA0305" w:rsidRPr="00FA0305" w:rsidRDefault="00FA0305" w:rsidP="00FA0305">
      <w:pPr>
        <w:rPr>
          <w:highlight w:val="yellow"/>
        </w:rPr>
      </w:pPr>
      <w:r w:rsidRPr="00FA0305">
        <w:rPr>
          <w:highlight w:val="yellow"/>
        </w:rPr>
        <w:t xml:space="preserve">Drug </w:t>
      </w:r>
      <w:r>
        <w:rPr>
          <w:highlight w:val="yellow"/>
        </w:rPr>
        <w:t>2</w:t>
      </w:r>
      <w:r w:rsidRPr="00FA0305">
        <w:rPr>
          <w:highlight w:val="yellow"/>
        </w:rPr>
        <w:t xml:space="preserve">:  </w:t>
      </w:r>
      <w:r>
        <w:rPr>
          <w:highlight w:val="yellow"/>
        </w:rPr>
        <w:t>DHP</w:t>
      </w:r>
      <w:r w:rsidRPr="00FA0305">
        <w:rPr>
          <w:highlight w:val="yellow"/>
        </w:rPr>
        <w:t xml:space="preserve">     Formulation:  Tablet / Dispersal     </w:t>
      </w:r>
    </w:p>
    <w:p w:rsidR="00FA0305" w:rsidRDefault="00FA0305" w:rsidP="00FA0305">
      <w:proofErr w:type="spellStart"/>
      <w:r w:rsidRPr="00FA0305">
        <w:rPr>
          <w:highlight w:val="yellow"/>
        </w:rPr>
        <w:t>Manufacturer</w:t>
      </w:r>
      <w:proofErr w:type="gramStart"/>
      <w:r w:rsidRPr="00FA0305">
        <w:rPr>
          <w:highlight w:val="yellow"/>
        </w:rPr>
        <w:t>:_</w:t>
      </w:r>
      <w:proofErr w:type="gramEnd"/>
      <w:r w:rsidRPr="00FA0305">
        <w:rPr>
          <w:highlight w:val="yellow"/>
        </w:rPr>
        <w:t>___________Batch</w:t>
      </w:r>
      <w:proofErr w:type="spellEnd"/>
      <w:r w:rsidRPr="00FA0305">
        <w:rPr>
          <w:highlight w:val="yellow"/>
        </w:rPr>
        <w:t xml:space="preserve"> number: __________   Expiry date:__________</w:t>
      </w:r>
    </w:p>
    <w:p w:rsidR="00FA0305" w:rsidRDefault="00FA0305" w:rsidP="007D5A3C">
      <w:pPr>
        <w:rPr>
          <w:highlight w:val="yellow"/>
        </w:rPr>
      </w:pPr>
      <w:r>
        <w:rPr>
          <w:highlight w:val="yellow"/>
        </w:rPr>
        <w:t>…</w:t>
      </w:r>
    </w:p>
    <w:sectPr w:rsidR="00FA0305" w:rsidSect="007C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price" w:date="2009-12-01T12:32:00Z" w:initials="RNP">
    <w:p w:rsidR="006875DD" w:rsidRDefault="006875DD">
      <w:pPr>
        <w:pStyle w:val="CommentText"/>
      </w:pPr>
      <w:r>
        <w:rPr>
          <w:rStyle w:val="CommentReference"/>
        </w:rPr>
        <w:annotationRef/>
      </w:r>
      <w:r>
        <w:t>Need a formal definition of a site. At TAG I think we agreed an Administrative centre, rather than treatment centre</w:t>
      </w:r>
    </w:p>
  </w:comment>
  <w:comment w:id="3" w:author="rprice" w:date="2009-12-01T12:42:00Z" w:initials="RNP">
    <w:p w:rsidR="00FA0305" w:rsidRDefault="00FA0305">
      <w:pPr>
        <w:pStyle w:val="CommentText"/>
      </w:pPr>
      <w:r>
        <w:rPr>
          <w:rStyle w:val="CommentReference"/>
        </w:rPr>
        <w:annotationRef/>
      </w:r>
      <w:r>
        <w:t>If you have filled in 3.1.3 from a pull down menu then a default option would load up for each regimen</w:t>
      </w:r>
    </w:p>
  </w:comment>
  <w:comment w:id="4" w:author="rprice" w:date="2009-12-01T12:45:00Z" w:initials="RNP">
    <w:p w:rsidR="00FA0305" w:rsidRDefault="00FA0305">
      <w:pPr>
        <w:pStyle w:val="CommentText"/>
      </w:pPr>
      <w:r>
        <w:rPr>
          <w:rStyle w:val="CommentReference"/>
        </w:rPr>
        <w:annotationRef/>
      </w:r>
      <w:r>
        <w:t>Could be either in a single study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7B55"/>
    <w:multiLevelType w:val="hybridMultilevel"/>
    <w:tmpl w:val="9D2067C8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475192D"/>
    <w:multiLevelType w:val="hybridMultilevel"/>
    <w:tmpl w:val="2E5285A6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B82793"/>
    <w:multiLevelType w:val="hybridMultilevel"/>
    <w:tmpl w:val="C67894F4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3F61F0"/>
    <w:rsid w:val="00031834"/>
    <w:rsid w:val="00053D80"/>
    <w:rsid w:val="0006294D"/>
    <w:rsid w:val="000669F2"/>
    <w:rsid w:val="000703D1"/>
    <w:rsid w:val="00071239"/>
    <w:rsid w:val="00081B38"/>
    <w:rsid w:val="00081FBE"/>
    <w:rsid w:val="0008764F"/>
    <w:rsid w:val="000A12BE"/>
    <w:rsid w:val="000C43A3"/>
    <w:rsid w:val="0011272E"/>
    <w:rsid w:val="00134D8F"/>
    <w:rsid w:val="00144DE6"/>
    <w:rsid w:val="001670BE"/>
    <w:rsid w:val="001712BA"/>
    <w:rsid w:val="001B0D40"/>
    <w:rsid w:val="001B4049"/>
    <w:rsid w:val="001C0E2E"/>
    <w:rsid w:val="001E19A1"/>
    <w:rsid w:val="00237D9E"/>
    <w:rsid w:val="00270AD4"/>
    <w:rsid w:val="002D15C8"/>
    <w:rsid w:val="002E5220"/>
    <w:rsid w:val="00300BE9"/>
    <w:rsid w:val="0032678F"/>
    <w:rsid w:val="003315D6"/>
    <w:rsid w:val="00334D28"/>
    <w:rsid w:val="00351FFE"/>
    <w:rsid w:val="00353D7D"/>
    <w:rsid w:val="00356ACB"/>
    <w:rsid w:val="003729F1"/>
    <w:rsid w:val="003763F5"/>
    <w:rsid w:val="00386795"/>
    <w:rsid w:val="00394FC5"/>
    <w:rsid w:val="003953BE"/>
    <w:rsid w:val="003C26C4"/>
    <w:rsid w:val="003E24A1"/>
    <w:rsid w:val="003F313E"/>
    <w:rsid w:val="003F61F0"/>
    <w:rsid w:val="00401B49"/>
    <w:rsid w:val="00402900"/>
    <w:rsid w:val="00407630"/>
    <w:rsid w:val="00412AF9"/>
    <w:rsid w:val="00423FA4"/>
    <w:rsid w:val="00482DA7"/>
    <w:rsid w:val="004858D3"/>
    <w:rsid w:val="004A2310"/>
    <w:rsid w:val="004D40EA"/>
    <w:rsid w:val="004F3E78"/>
    <w:rsid w:val="004F6A1E"/>
    <w:rsid w:val="004F7829"/>
    <w:rsid w:val="005030D9"/>
    <w:rsid w:val="00517AAC"/>
    <w:rsid w:val="00534282"/>
    <w:rsid w:val="00593F82"/>
    <w:rsid w:val="005A3929"/>
    <w:rsid w:val="0062091B"/>
    <w:rsid w:val="006534EB"/>
    <w:rsid w:val="00660FC1"/>
    <w:rsid w:val="00661B1E"/>
    <w:rsid w:val="00676BDD"/>
    <w:rsid w:val="006875DD"/>
    <w:rsid w:val="00695164"/>
    <w:rsid w:val="006D5B13"/>
    <w:rsid w:val="0070637C"/>
    <w:rsid w:val="007076F9"/>
    <w:rsid w:val="00740924"/>
    <w:rsid w:val="0075490C"/>
    <w:rsid w:val="007759F0"/>
    <w:rsid w:val="00783745"/>
    <w:rsid w:val="007C3D8D"/>
    <w:rsid w:val="007C437D"/>
    <w:rsid w:val="007D5A3C"/>
    <w:rsid w:val="007E0396"/>
    <w:rsid w:val="007E7772"/>
    <w:rsid w:val="007F473D"/>
    <w:rsid w:val="00800B89"/>
    <w:rsid w:val="00802C59"/>
    <w:rsid w:val="0083411B"/>
    <w:rsid w:val="008407D3"/>
    <w:rsid w:val="00842D76"/>
    <w:rsid w:val="008541DB"/>
    <w:rsid w:val="00872766"/>
    <w:rsid w:val="00877344"/>
    <w:rsid w:val="00880FF7"/>
    <w:rsid w:val="008940EB"/>
    <w:rsid w:val="008C714C"/>
    <w:rsid w:val="008E38CC"/>
    <w:rsid w:val="008E77CB"/>
    <w:rsid w:val="00911F21"/>
    <w:rsid w:val="00952644"/>
    <w:rsid w:val="00971356"/>
    <w:rsid w:val="00984CE9"/>
    <w:rsid w:val="009977DF"/>
    <w:rsid w:val="009A4424"/>
    <w:rsid w:val="009B5872"/>
    <w:rsid w:val="009D25A7"/>
    <w:rsid w:val="009D3680"/>
    <w:rsid w:val="009E22BE"/>
    <w:rsid w:val="009F184B"/>
    <w:rsid w:val="00A0028B"/>
    <w:rsid w:val="00A3049D"/>
    <w:rsid w:val="00A33B03"/>
    <w:rsid w:val="00A36925"/>
    <w:rsid w:val="00A7000B"/>
    <w:rsid w:val="00A740F4"/>
    <w:rsid w:val="00AA2410"/>
    <w:rsid w:val="00AA4F2D"/>
    <w:rsid w:val="00AA5C3E"/>
    <w:rsid w:val="00AB2EDE"/>
    <w:rsid w:val="00AF4A0D"/>
    <w:rsid w:val="00AF4EF4"/>
    <w:rsid w:val="00AF6A84"/>
    <w:rsid w:val="00B13EA3"/>
    <w:rsid w:val="00B21D85"/>
    <w:rsid w:val="00B26C0D"/>
    <w:rsid w:val="00B305EF"/>
    <w:rsid w:val="00B31AFA"/>
    <w:rsid w:val="00B4125D"/>
    <w:rsid w:val="00B5325F"/>
    <w:rsid w:val="00B86752"/>
    <w:rsid w:val="00BD18AE"/>
    <w:rsid w:val="00BF24B0"/>
    <w:rsid w:val="00C21420"/>
    <w:rsid w:val="00C34705"/>
    <w:rsid w:val="00C603B4"/>
    <w:rsid w:val="00C62D18"/>
    <w:rsid w:val="00C63AE2"/>
    <w:rsid w:val="00C63AFC"/>
    <w:rsid w:val="00C73BFE"/>
    <w:rsid w:val="00CA69CE"/>
    <w:rsid w:val="00CF4E6D"/>
    <w:rsid w:val="00D147BF"/>
    <w:rsid w:val="00D1504A"/>
    <w:rsid w:val="00D25ADE"/>
    <w:rsid w:val="00D37B80"/>
    <w:rsid w:val="00D4387E"/>
    <w:rsid w:val="00D5539F"/>
    <w:rsid w:val="00D6376A"/>
    <w:rsid w:val="00D734E2"/>
    <w:rsid w:val="00D830FC"/>
    <w:rsid w:val="00D91EC2"/>
    <w:rsid w:val="00DD10DF"/>
    <w:rsid w:val="00DD5FF0"/>
    <w:rsid w:val="00DF11E6"/>
    <w:rsid w:val="00DF1C6F"/>
    <w:rsid w:val="00E32D69"/>
    <w:rsid w:val="00E806CE"/>
    <w:rsid w:val="00E8120F"/>
    <w:rsid w:val="00EA51A1"/>
    <w:rsid w:val="00EB3937"/>
    <w:rsid w:val="00EC1DF2"/>
    <w:rsid w:val="00ED3F10"/>
    <w:rsid w:val="00EE4437"/>
    <w:rsid w:val="00F134CD"/>
    <w:rsid w:val="00F2382C"/>
    <w:rsid w:val="00F3579E"/>
    <w:rsid w:val="00F35E6A"/>
    <w:rsid w:val="00F42DBF"/>
    <w:rsid w:val="00F4503B"/>
    <w:rsid w:val="00F85F71"/>
    <w:rsid w:val="00F935D6"/>
    <w:rsid w:val="00F9442A"/>
    <w:rsid w:val="00FA0305"/>
    <w:rsid w:val="00FA0413"/>
    <w:rsid w:val="00FC49F9"/>
    <w:rsid w:val="00FE0C51"/>
    <w:rsid w:val="00FF6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3D8D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0028B"/>
    <w:pPr>
      <w:keepNext/>
      <w:spacing w:before="240" w:after="60" w:line="240" w:lineRule="auto"/>
      <w:outlineLvl w:val="1"/>
    </w:pPr>
    <w:rPr>
      <w:rFonts w:ascii="Arial" w:eastAsia="Calibri" w:hAnsi="Arial" w:cs="Arial"/>
      <w:b/>
      <w:bCs/>
      <w:i/>
      <w:i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783745"/>
    <w:pPr>
      <w:keepNext/>
      <w:spacing w:before="240" w:after="60" w:line="240" w:lineRule="auto"/>
      <w:outlineLvl w:val="2"/>
    </w:pPr>
    <w:rPr>
      <w:rFonts w:ascii="Arial" w:eastAsia="Calibri" w:hAnsi="Arial" w:cs="Arial"/>
      <w:b/>
      <w:b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F61F0"/>
    <w:pPr>
      <w:ind w:left="720"/>
      <w:contextualSpacing/>
    </w:pPr>
  </w:style>
  <w:style w:type="character" w:styleId="CommentReference">
    <w:name w:val="annotation reference"/>
    <w:basedOn w:val="DefaultParagraphFont"/>
    <w:semiHidden/>
    <w:rsid w:val="008940E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940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940EB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940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940EB"/>
    <w:rPr>
      <w:b/>
      <w:bCs/>
    </w:rPr>
  </w:style>
  <w:style w:type="paragraph" w:styleId="BalloonText">
    <w:name w:val="Balloon Text"/>
    <w:basedOn w:val="Normal"/>
    <w:link w:val="BalloonTextChar"/>
    <w:semiHidden/>
    <w:rsid w:val="0089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940E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83745"/>
    <w:rPr>
      <w:rFonts w:ascii="Arial" w:hAnsi="Arial" w:cs="Arial"/>
      <w:b/>
      <w:bCs/>
      <w:sz w:val="26"/>
      <w:szCs w:val="26"/>
      <w:lang w:val="en-GB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rsid w:val="0078374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83745"/>
    <w:rPr>
      <w:rFonts w:ascii="Arial" w:hAnsi="Arial" w:cs="Arial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semiHidden/>
    <w:rsid w:val="0078374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semiHidden/>
    <w:rsid w:val="00783745"/>
    <w:rPr>
      <w:rFonts w:ascii="Arial" w:hAnsi="Arial" w:cs="Arial"/>
      <w:vanish/>
      <w:sz w:val="16"/>
      <w:szCs w:val="16"/>
      <w:lang w:eastAsia="en-US"/>
    </w:rPr>
  </w:style>
  <w:style w:type="table" w:styleId="TableGrid">
    <w:name w:val="Table Grid"/>
    <w:basedOn w:val="TableNormal"/>
    <w:rsid w:val="00B31AFA"/>
    <w:rPr>
      <w:rFonts w:eastAsia="Times New Roman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A0028B"/>
    <w:rPr>
      <w:rFonts w:ascii="Arial" w:hAnsi="Arial" w:cs="Arial"/>
      <w:b/>
      <w:bCs/>
      <w:i/>
      <w:iCs/>
      <w:sz w:val="28"/>
      <w:szCs w:val="28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l%20Users\Application%20Data\KnowledgeTree\KnowledgeTree%20Tools\knowledgetr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knowledgetree.dot</Template>
  <TotalTime>21</TotalTime>
  <Pages>1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SITE QUESTIONNAIRE</vt:lpstr>
    </vt:vector>
  </TitlesOfParts>
  <Company/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SITE QUESTIONNAIRE</dc:title>
  <dc:subject/>
  <dc:creator>Ric Price</dc:creator>
  <cp:keywords/>
  <dc:description/>
  <cp:lastModifiedBy>rprice</cp:lastModifiedBy>
  <cp:revision>5</cp:revision>
  <cp:lastPrinted>2009-05-26T01:31:00Z</cp:lastPrinted>
  <dcterms:created xsi:type="dcterms:W3CDTF">2009-12-01T02:58:00Z</dcterms:created>
  <dcterms:modified xsi:type="dcterms:W3CDTF">2009-12-01T03:20:00Z</dcterms:modified>
</cp:coreProperties>
</file>